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B81481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Aufgabe_03_01</w:t>
      </w:r>
      <w:r w:rsidR="004D6615">
        <w:rPr>
          <w:b/>
          <w:sz w:val="40"/>
          <w:szCs w:val="40"/>
        </w:rPr>
        <w:t>_02</w:t>
      </w:r>
    </w:p>
    <w:p w:rsidR="00F37B16" w:rsidRDefault="00F37B16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A20F8B" w:rsidRPr="0073600C" w:rsidRDefault="00A20F8B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52AC6" w:rsidRPr="0073600C" w:rsidRDefault="00252AC6" w:rsidP="00252AC6">
      <w:pPr>
        <w:spacing w:before="240" w:after="240" w:line="240" w:lineRule="exact"/>
        <w:contextualSpacing/>
        <w:jc w:val="both"/>
        <w:rPr>
          <w:sz w:val="28"/>
          <w:szCs w:val="28"/>
        </w:rPr>
      </w:pPr>
    </w:p>
    <w:p w:rsidR="00D31960" w:rsidRDefault="0029740A" w:rsidP="003F505A">
      <w:pPr>
        <w:spacing w:line="240" w:lineRule="auto"/>
        <w:jc w:val="both"/>
        <w:rPr>
          <w:sz w:val="32"/>
          <w:szCs w:val="32"/>
        </w:rPr>
      </w:pPr>
      <w:r w:rsidRPr="002B72BE">
        <w:rPr>
          <w:sz w:val="32"/>
          <w:szCs w:val="32"/>
        </w:rPr>
        <w:t xml:space="preserve">Das Programm </w:t>
      </w:r>
      <w:r w:rsidR="00D31960" w:rsidRPr="002B72BE">
        <w:rPr>
          <w:sz w:val="32"/>
          <w:szCs w:val="32"/>
        </w:rPr>
        <w:t xml:space="preserve">startet </w:t>
      </w:r>
      <w:r w:rsidR="00011E43">
        <w:rPr>
          <w:sz w:val="32"/>
          <w:szCs w:val="32"/>
        </w:rPr>
        <w:t xml:space="preserve">mit dem Aufruf einer Funktion (Informationen zu dieser: siehe unten). Nachdem die Funktion abgearbeitet wurde, soll im Hauptprogramm der Text </w:t>
      </w:r>
      <w:r w:rsidR="00011E43" w:rsidRPr="00B06796">
        <w:rPr>
          <w:i/>
          <w:sz w:val="32"/>
          <w:szCs w:val="32"/>
        </w:rPr>
        <w:t xml:space="preserve">„Bären büßen böse Taten mit viel €.“ </w:t>
      </w:r>
      <w:r w:rsidR="00263002">
        <w:rPr>
          <w:sz w:val="32"/>
          <w:szCs w:val="32"/>
        </w:rPr>
        <w:t>a</w:t>
      </w:r>
      <w:bookmarkStart w:id="0" w:name="_GoBack"/>
      <w:bookmarkEnd w:id="0"/>
      <w:r w:rsidR="00011E43">
        <w:rPr>
          <w:sz w:val="32"/>
          <w:szCs w:val="32"/>
        </w:rPr>
        <w:t>usgegeben werden … das Programm endet kopfschüttelnd ;-)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</w:p>
    <w:p w:rsidR="00011E43" w:rsidRPr="00011E43" w:rsidRDefault="00011E43" w:rsidP="003F505A">
      <w:pPr>
        <w:spacing w:line="240" w:lineRule="auto"/>
        <w:jc w:val="both"/>
        <w:rPr>
          <w:b/>
          <w:sz w:val="32"/>
          <w:szCs w:val="32"/>
        </w:rPr>
      </w:pPr>
      <w:r w:rsidRPr="00011E43">
        <w:rPr>
          <w:b/>
          <w:sz w:val="32"/>
          <w:szCs w:val="32"/>
        </w:rPr>
        <w:t>Zur Funktion: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B06796">
        <w:rPr>
          <w:sz w:val="32"/>
          <w:szCs w:val="32"/>
        </w:rPr>
        <w:t xml:space="preserve">…………….. </w:t>
      </w:r>
      <w:r>
        <w:rPr>
          <w:sz w:val="32"/>
          <w:szCs w:val="32"/>
        </w:rPr>
        <w:t>deutscherZeichensatz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Übergabewerte: </w:t>
      </w:r>
      <w:r w:rsidR="00B06796">
        <w:rPr>
          <w:sz w:val="32"/>
          <w:szCs w:val="32"/>
        </w:rPr>
        <w:t xml:space="preserve">….. </w:t>
      </w:r>
      <w:r>
        <w:rPr>
          <w:sz w:val="32"/>
          <w:szCs w:val="32"/>
        </w:rPr>
        <w:t>keine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Funktionalität: </w:t>
      </w:r>
      <w:r w:rsidR="00B06796">
        <w:rPr>
          <w:sz w:val="32"/>
          <w:szCs w:val="32"/>
        </w:rPr>
        <w:t>……. Wechselt zum deutschen Zeichensatz</w:t>
      </w:r>
    </w:p>
    <w:p w:rsidR="00EE2A21" w:rsidRDefault="00EE2A2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Löscht den Bildschirm.</w:t>
      </w:r>
      <w:r>
        <w:rPr>
          <w:sz w:val="32"/>
          <w:szCs w:val="32"/>
        </w:rPr>
        <w:tab/>
      </w:r>
    </w:p>
    <w:p w:rsidR="003F505A" w:rsidRDefault="003F505A" w:rsidP="003F505A">
      <w:pPr>
        <w:spacing w:line="240" w:lineRule="auto"/>
        <w:jc w:val="both"/>
        <w:rPr>
          <w:sz w:val="32"/>
          <w:szCs w:val="32"/>
        </w:rPr>
      </w:pPr>
    </w:p>
    <w:p w:rsidR="00D60981" w:rsidRDefault="00D60981" w:rsidP="003F505A">
      <w:pPr>
        <w:spacing w:line="240" w:lineRule="auto"/>
        <w:jc w:val="both"/>
        <w:rPr>
          <w:sz w:val="32"/>
          <w:szCs w:val="32"/>
        </w:rPr>
      </w:pPr>
    </w:p>
    <w:p w:rsidR="003F505A" w:rsidRDefault="003F505A" w:rsidP="003F505A">
      <w:pPr>
        <w:spacing w:line="240" w:lineRule="auto"/>
        <w:jc w:val="both"/>
        <w:rPr>
          <w:sz w:val="28"/>
          <w:szCs w:val="28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011E43" w:rsidRPr="00A20F8B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3F505A" w:rsidRPr="00A20F8B" w:rsidRDefault="003F505A" w:rsidP="003F505A">
      <w:pPr>
        <w:spacing w:line="240" w:lineRule="auto"/>
        <w:jc w:val="both"/>
        <w:rPr>
          <w:sz w:val="28"/>
          <w:szCs w:val="28"/>
        </w:rPr>
      </w:pPr>
    </w:p>
    <w:p w:rsidR="00A20F8B" w:rsidRDefault="00A20F8B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163DAE" w:rsidRPr="00487029" w:rsidRDefault="00163DAE" w:rsidP="00163DA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 xml:space="preserve">Erstellen Sie bitte zunächst </w:t>
      </w:r>
      <w:r>
        <w:rPr>
          <w:sz w:val="28"/>
          <w:szCs w:val="28"/>
        </w:rPr>
        <w:t>den entsprechenden</w:t>
      </w:r>
      <w:r w:rsidRPr="00312991">
        <w:rPr>
          <w:sz w:val="28"/>
          <w:szCs w:val="28"/>
        </w:rPr>
        <w:t xml:space="preserve"> </w:t>
      </w:r>
      <w:r w:rsidRPr="00312991">
        <w:rPr>
          <w:b/>
          <w:sz w:val="28"/>
          <w:szCs w:val="28"/>
        </w:rPr>
        <w:t>PAP</w:t>
      </w:r>
      <w:r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</w:t>
      </w:r>
      <w:r>
        <w:rPr>
          <w:sz w:val="28"/>
          <w:szCs w:val="28"/>
        </w:rPr>
        <w:t>itte erst anschließend in einen geeigneten</w:t>
      </w:r>
      <w:r w:rsidRPr="00312991">
        <w:rPr>
          <w:sz w:val="28"/>
          <w:szCs w:val="28"/>
        </w:rPr>
        <w:t xml:space="preserve">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p w:rsidR="00711674" w:rsidRPr="00487029" w:rsidRDefault="00711674" w:rsidP="00163DAE">
      <w:pPr>
        <w:spacing w:line="240" w:lineRule="auto"/>
        <w:jc w:val="both"/>
        <w:rPr>
          <w:sz w:val="28"/>
          <w:szCs w:val="28"/>
        </w:rPr>
      </w:pPr>
    </w:p>
    <w:sectPr w:rsidR="00711674" w:rsidRPr="0048702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19" w:rsidRDefault="001E4B19" w:rsidP="006D6A00">
      <w:r>
        <w:separator/>
      </w:r>
    </w:p>
  </w:endnote>
  <w:endnote w:type="continuationSeparator" w:id="0">
    <w:p w:rsidR="001E4B19" w:rsidRDefault="001E4B19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19" w:rsidRDefault="001E4B19" w:rsidP="006D6A00">
      <w:r>
        <w:separator/>
      </w:r>
    </w:p>
  </w:footnote>
  <w:footnote w:type="continuationSeparator" w:id="0">
    <w:p w:rsidR="001E4B19" w:rsidRDefault="001E4B19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52F4F"/>
    <w:multiLevelType w:val="hybridMultilevel"/>
    <w:tmpl w:val="9FD2ED46"/>
    <w:lvl w:ilvl="0" w:tplc="A60A7EB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1602D"/>
    <w:multiLevelType w:val="hybridMultilevel"/>
    <w:tmpl w:val="F1D8B018"/>
    <w:lvl w:ilvl="0" w:tplc="0CF2DF3E">
      <w:start w:val="1"/>
      <w:numFmt w:val="decimal"/>
      <w:lvlText w:val="(%1)"/>
      <w:lvlJc w:val="left"/>
      <w:pPr>
        <w:ind w:left="1080" w:hanging="72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11E43"/>
    <w:rsid w:val="00044AE3"/>
    <w:rsid w:val="00051426"/>
    <w:rsid w:val="00062208"/>
    <w:rsid w:val="0009275E"/>
    <w:rsid w:val="000937F8"/>
    <w:rsid w:val="000A6646"/>
    <w:rsid w:val="000B60BB"/>
    <w:rsid w:val="000D35ED"/>
    <w:rsid w:val="000E6D8C"/>
    <w:rsid w:val="00133CE6"/>
    <w:rsid w:val="00163DAE"/>
    <w:rsid w:val="00172122"/>
    <w:rsid w:val="001B05EA"/>
    <w:rsid w:val="001C211E"/>
    <w:rsid w:val="001C461E"/>
    <w:rsid w:val="001E4B19"/>
    <w:rsid w:val="001F7BBC"/>
    <w:rsid w:val="002138D9"/>
    <w:rsid w:val="00213A1B"/>
    <w:rsid w:val="00216735"/>
    <w:rsid w:val="00240C4E"/>
    <w:rsid w:val="00252AC6"/>
    <w:rsid w:val="00252ED5"/>
    <w:rsid w:val="002573DA"/>
    <w:rsid w:val="00263002"/>
    <w:rsid w:val="002642EF"/>
    <w:rsid w:val="00275DED"/>
    <w:rsid w:val="0029740A"/>
    <w:rsid w:val="002A34BE"/>
    <w:rsid w:val="002B72BE"/>
    <w:rsid w:val="002F51C5"/>
    <w:rsid w:val="00312991"/>
    <w:rsid w:val="003A5ED6"/>
    <w:rsid w:val="003B26DD"/>
    <w:rsid w:val="003F084E"/>
    <w:rsid w:val="003F505A"/>
    <w:rsid w:val="00402AE8"/>
    <w:rsid w:val="0041692B"/>
    <w:rsid w:val="0042344D"/>
    <w:rsid w:val="0047145A"/>
    <w:rsid w:val="0047518E"/>
    <w:rsid w:val="00487029"/>
    <w:rsid w:val="004957FA"/>
    <w:rsid w:val="004D6615"/>
    <w:rsid w:val="004D7C78"/>
    <w:rsid w:val="004F2CB2"/>
    <w:rsid w:val="005060AC"/>
    <w:rsid w:val="00536136"/>
    <w:rsid w:val="00582E16"/>
    <w:rsid w:val="00594E35"/>
    <w:rsid w:val="005B47BF"/>
    <w:rsid w:val="005B66F9"/>
    <w:rsid w:val="00614B0A"/>
    <w:rsid w:val="00674E88"/>
    <w:rsid w:val="006A0C7A"/>
    <w:rsid w:val="006A2039"/>
    <w:rsid w:val="006D6A00"/>
    <w:rsid w:val="006F0258"/>
    <w:rsid w:val="007004A8"/>
    <w:rsid w:val="00711674"/>
    <w:rsid w:val="00712BFC"/>
    <w:rsid w:val="00722FB4"/>
    <w:rsid w:val="0073600C"/>
    <w:rsid w:val="007377DB"/>
    <w:rsid w:val="00760737"/>
    <w:rsid w:val="007E5A6B"/>
    <w:rsid w:val="00842E16"/>
    <w:rsid w:val="008503CD"/>
    <w:rsid w:val="008C4C7F"/>
    <w:rsid w:val="008F3F9C"/>
    <w:rsid w:val="00920A4D"/>
    <w:rsid w:val="00921FAA"/>
    <w:rsid w:val="00947759"/>
    <w:rsid w:val="009500C1"/>
    <w:rsid w:val="009F28EC"/>
    <w:rsid w:val="00A20F8B"/>
    <w:rsid w:val="00A27319"/>
    <w:rsid w:val="00A610F1"/>
    <w:rsid w:val="00A62A51"/>
    <w:rsid w:val="00AA359A"/>
    <w:rsid w:val="00AB0C3B"/>
    <w:rsid w:val="00AB4DF5"/>
    <w:rsid w:val="00AD0F47"/>
    <w:rsid w:val="00AF121F"/>
    <w:rsid w:val="00B06796"/>
    <w:rsid w:val="00B41CA7"/>
    <w:rsid w:val="00B81481"/>
    <w:rsid w:val="00B8437A"/>
    <w:rsid w:val="00BC0530"/>
    <w:rsid w:val="00BC7C07"/>
    <w:rsid w:val="00BE76DE"/>
    <w:rsid w:val="00BF4E96"/>
    <w:rsid w:val="00C05B4A"/>
    <w:rsid w:val="00C06178"/>
    <w:rsid w:val="00C34D3F"/>
    <w:rsid w:val="00C6653E"/>
    <w:rsid w:val="00C76A39"/>
    <w:rsid w:val="00CB2E18"/>
    <w:rsid w:val="00CC286B"/>
    <w:rsid w:val="00D31960"/>
    <w:rsid w:val="00D50F1D"/>
    <w:rsid w:val="00D60981"/>
    <w:rsid w:val="00D9480D"/>
    <w:rsid w:val="00D96461"/>
    <w:rsid w:val="00D96DC8"/>
    <w:rsid w:val="00DC1645"/>
    <w:rsid w:val="00DD76EB"/>
    <w:rsid w:val="00E65607"/>
    <w:rsid w:val="00EA1EE7"/>
    <w:rsid w:val="00EA4CD3"/>
    <w:rsid w:val="00EC46F8"/>
    <w:rsid w:val="00ED7A26"/>
    <w:rsid w:val="00EE2A21"/>
    <w:rsid w:val="00F064E2"/>
    <w:rsid w:val="00F22697"/>
    <w:rsid w:val="00F37B16"/>
    <w:rsid w:val="00F440B7"/>
    <w:rsid w:val="00F5688D"/>
    <w:rsid w:val="00FC23AA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84AB3E3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63168BA1-DB6C-4B3F-9491-9AA89EC0E14C}"/>
</file>

<file path=customXml/itemProps2.xml><?xml version="1.0" encoding="utf-8"?>
<ds:datastoreItem xmlns:ds="http://schemas.openxmlformats.org/officeDocument/2006/customXml" ds:itemID="{E6DA7E76-A8FD-461B-BFB4-96964F5A6C05}"/>
</file>

<file path=customXml/itemProps3.xml><?xml version="1.0" encoding="utf-8"?>
<ds:datastoreItem xmlns:ds="http://schemas.openxmlformats.org/officeDocument/2006/customXml" ds:itemID="{FD33EEE7-6322-4E60-806A-B28B1BCCED4B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2</cp:revision>
  <dcterms:created xsi:type="dcterms:W3CDTF">2021-08-12T09:37:00Z</dcterms:created>
  <dcterms:modified xsi:type="dcterms:W3CDTF">2021-08-12T09:37:00Z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