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16" w:rsidRPr="006C59B2" w:rsidRDefault="00516E7F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Aufgabe_03_01</w:t>
      </w:r>
      <w:r w:rsidR="0071202A">
        <w:rPr>
          <w:b/>
          <w:sz w:val="40"/>
          <w:szCs w:val="40"/>
        </w:rPr>
        <w:t>_03</w:t>
      </w: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83353D" w:rsidRDefault="0083353D" w:rsidP="00FB2422">
      <w:pPr>
        <w:spacing w:line="240" w:lineRule="auto"/>
        <w:jc w:val="both"/>
        <w:rPr>
          <w:sz w:val="32"/>
          <w:szCs w:val="32"/>
        </w:rPr>
      </w:pPr>
    </w:p>
    <w:p w:rsidR="00D9497E" w:rsidRDefault="00152BEF" w:rsidP="008D0DF1">
      <w:pPr>
        <w:spacing w:line="240" w:lineRule="auto"/>
        <w:jc w:val="both"/>
        <w:rPr>
          <w:sz w:val="32"/>
          <w:szCs w:val="32"/>
        </w:rPr>
      </w:pPr>
      <w:r w:rsidRPr="00B02A20">
        <w:rPr>
          <w:sz w:val="32"/>
          <w:szCs w:val="32"/>
        </w:rPr>
        <w:t xml:space="preserve">Das Programm </w:t>
      </w:r>
      <w:r w:rsidR="008D0DF1">
        <w:rPr>
          <w:sz w:val="32"/>
          <w:szCs w:val="32"/>
        </w:rPr>
        <w:t>fragt zu Beginn einen ganzzahligen Wert zwischen (beiderseits einschließlich) 0 und 5 ab und speichert diesen in der Variable x. Anschließend startet die folgende Funktion: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Name: ………….. bewertung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Übergabewert: … x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Funktionalität: …. (falls x=0) Ausgabe:“Kein Kommentar!“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(falls x&gt;0) Ausgabe:“ANSI C ist</w:t>
      </w:r>
      <w:r w:rsidR="00745B01">
        <w:rPr>
          <w:sz w:val="32"/>
          <w:szCs w:val="32"/>
        </w:rPr>
        <w:t xml:space="preserve"> </w:t>
      </w:r>
      <w:r>
        <w:rPr>
          <w:sz w:val="32"/>
          <w:szCs w:val="32"/>
        </w:rPr>
        <w:t>sehr</w:t>
      </w:r>
      <w:r w:rsidR="00745B01">
        <w:rPr>
          <w:sz w:val="32"/>
          <w:szCs w:val="32"/>
        </w:rPr>
        <w:t xml:space="preserve"> … </w:t>
      </w:r>
      <w:r>
        <w:rPr>
          <w:sz w:val="32"/>
          <w:szCs w:val="32"/>
        </w:rPr>
        <w:t>toll</w:t>
      </w:r>
      <w:r w:rsidR="00745B01">
        <w:rPr>
          <w:sz w:val="32"/>
          <w:szCs w:val="32"/>
        </w:rPr>
        <w:t>!</w:t>
      </w:r>
      <w:r>
        <w:rPr>
          <w:sz w:val="32"/>
          <w:szCs w:val="32"/>
        </w:rPr>
        <w:t>“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(Anzahl des Wortes „sehr“: x) </w:t>
      </w:r>
    </w:p>
    <w:p w:rsidR="00745B01" w:rsidRDefault="00745B01" w:rsidP="008D0DF1">
      <w:pPr>
        <w:spacing w:line="240" w:lineRule="auto"/>
        <w:jc w:val="both"/>
        <w:rPr>
          <w:sz w:val="32"/>
          <w:szCs w:val="32"/>
        </w:rPr>
      </w:pPr>
    </w:p>
    <w:p w:rsidR="00745B01" w:rsidRPr="00745B01" w:rsidRDefault="00745B01" w:rsidP="008D0DF1">
      <w:pPr>
        <w:spacing w:line="240" w:lineRule="auto"/>
        <w:jc w:val="both"/>
        <w:rPr>
          <w:b/>
          <w:sz w:val="32"/>
          <w:szCs w:val="32"/>
        </w:rPr>
      </w:pPr>
      <w:r w:rsidRPr="00745B01">
        <w:rPr>
          <w:b/>
          <w:sz w:val="32"/>
          <w:szCs w:val="32"/>
        </w:rPr>
        <w:t>Beispiel:</w:t>
      </w:r>
    </w:p>
    <w:p w:rsidR="00745B01" w:rsidRDefault="00745B0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Für x=3 wäre die Ausgabe: „ANSI C ist sehr sehr sehr toll!“</w:t>
      </w:r>
    </w:p>
    <w:p w:rsidR="00745B01" w:rsidRDefault="00745B01" w:rsidP="008D0DF1">
      <w:pPr>
        <w:spacing w:line="240" w:lineRule="auto"/>
        <w:jc w:val="both"/>
        <w:rPr>
          <w:sz w:val="32"/>
          <w:szCs w:val="32"/>
        </w:rPr>
      </w:pPr>
    </w:p>
    <w:p w:rsidR="00745B01" w:rsidRPr="000E2B36" w:rsidRDefault="00745B01" w:rsidP="008D0DF1">
      <w:pPr>
        <w:spacing w:line="240" w:lineRule="auto"/>
        <w:jc w:val="both"/>
        <w:rPr>
          <w:b/>
          <w:sz w:val="24"/>
          <w:szCs w:val="24"/>
        </w:rPr>
      </w:pPr>
      <w:r w:rsidRPr="000E2B36">
        <w:rPr>
          <w:b/>
          <w:sz w:val="24"/>
          <w:szCs w:val="24"/>
        </w:rPr>
        <w:t>Hinweis</w:t>
      </w:r>
      <w:r w:rsidR="000E2B36" w:rsidRPr="000E2B36">
        <w:rPr>
          <w:b/>
          <w:sz w:val="24"/>
          <w:szCs w:val="24"/>
        </w:rPr>
        <w:t>e</w:t>
      </w:r>
      <w:r w:rsidRPr="000E2B36">
        <w:rPr>
          <w:b/>
          <w:sz w:val="24"/>
          <w:szCs w:val="24"/>
        </w:rPr>
        <w:t>:</w:t>
      </w:r>
    </w:p>
    <w:p w:rsidR="00745B01" w:rsidRPr="000E2B36" w:rsidRDefault="00745B01" w:rsidP="000E2B36">
      <w:pPr>
        <w:pStyle w:val="Listenabsatz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 w:rsidRPr="000E2B36">
        <w:rPr>
          <w:sz w:val="24"/>
          <w:szCs w:val="24"/>
        </w:rPr>
        <w:t>Versuchen Sie bitte die Aufgabe mit Hilfe einer Schleife zu lösen.</w:t>
      </w:r>
    </w:p>
    <w:p w:rsidR="000E2B36" w:rsidRPr="000E2B36" w:rsidRDefault="000E2B36" w:rsidP="000E2B36">
      <w:pPr>
        <w:pStyle w:val="Listenabsatz"/>
        <w:numPr>
          <w:ilvl w:val="0"/>
          <w:numId w:val="14"/>
        </w:numPr>
        <w:spacing w:line="240" w:lineRule="auto"/>
        <w:jc w:val="both"/>
        <w:rPr>
          <w:sz w:val="24"/>
          <w:szCs w:val="24"/>
        </w:rPr>
      </w:pPr>
      <w:r w:rsidRPr="000E2B36">
        <w:rPr>
          <w:sz w:val="24"/>
          <w:szCs w:val="24"/>
        </w:rPr>
        <w:t xml:space="preserve">Wie üblich: Kontrolle von Eingabe- </w:t>
      </w:r>
      <w:r>
        <w:rPr>
          <w:sz w:val="24"/>
          <w:szCs w:val="24"/>
        </w:rPr>
        <w:t>(</w:t>
      </w:r>
      <w:r w:rsidRPr="000E2B36">
        <w:rPr>
          <w:sz w:val="24"/>
          <w:szCs w:val="24"/>
        </w:rPr>
        <w:t>und Übergabewerten</w:t>
      </w:r>
      <w:r>
        <w:rPr>
          <w:sz w:val="24"/>
          <w:szCs w:val="24"/>
        </w:rPr>
        <w:t>)</w:t>
      </w:r>
      <w:bookmarkStart w:id="0" w:name="_GoBack"/>
      <w:bookmarkEnd w:id="0"/>
      <w:r w:rsidRPr="000E2B36">
        <w:rPr>
          <w:sz w:val="24"/>
          <w:szCs w:val="24"/>
        </w:rPr>
        <w:t xml:space="preserve"> wird nicht verlangt</w:t>
      </w:r>
    </w:p>
    <w:p w:rsidR="000E2B36" w:rsidRPr="00D9497E" w:rsidRDefault="000E2B36" w:rsidP="008D0DF1">
      <w:pPr>
        <w:spacing w:line="240" w:lineRule="auto"/>
        <w:jc w:val="both"/>
        <w:rPr>
          <w:sz w:val="24"/>
          <w:szCs w:val="24"/>
        </w:rPr>
      </w:pPr>
    </w:p>
    <w:p w:rsidR="00DD2C4D" w:rsidRDefault="00DD2C4D" w:rsidP="00D96461">
      <w:pPr>
        <w:spacing w:line="240" w:lineRule="auto"/>
        <w:jc w:val="both"/>
        <w:rPr>
          <w:b/>
          <w:sz w:val="36"/>
          <w:szCs w:val="36"/>
        </w:rPr>
      </w:pPr>
    </w:p>
    <w:p w:rsidR="009879BA" w:rsidRDefault="009879BA" w:rsidP="00D96461">
      <w:pPr>
        <w:spacing w:line="240" w:lineRule="auto"/>
        <w:jc w:val="both"/>
        <w:rPr>
          <w:b/>
          <w:sz w:val="36"/>
          <w:szCs w:val="36"/>
        </w:rPr>
      </w:pPr>
    </w:p>
    <w:p w:rsidR="00745B01" w:rsidRDefault="00745B01" w:rsidP="00D96461">
      <w:pPr>
        <w:spacing w:line="240" w:lineRule="auto"/>
        <w:jc w:val="both"/>
        <w:rPr>
          <w:b/>
          <w:sz w:val="36"/>
          <w:szCs w:val="36"/>
        </w:rPr>
      </w:pPr>
    </w:p>
    <w:p w:rsidR="00DD2C4D" w:rsidRDefault="00DD2C4D" w:rsidP="00D96461">
      <w:pPr>
        <w:spacing w:line="240" w:lineRule="auto"/>
        <w:jc w:val="both"/>
        <w:rPr>
          <w:b/>
          <w:sz w:val="36"/>
          <w:szCs w:val="36"/>
        </w:rPr>
      </w:pPr>
    </w:p>
    <w:p w:rsidR="00152BEF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152BEF" w:rsidRPr="00152BEF" w:rsidRDefault="00152BEF" w:rsidP="00D96461">
      <w:pPr>
        <w:spacing w:line="240" w:lineRule="auto"/>
        <w:jc w:val="both"/>
        <w:rPr>
          <w:b/>
          <w:sz w:val="18"/>
          <w:szCs w:val="18"/>
        </w:rPr>
      </w:pPr>
    </w:p>
    <w:p w:rsidR="00AF121F" w:rsidRPr="00312991" w:rsidRDefault="00BF1039" w:rsidP="00D9646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Erstellen Sie bitte </w:t>
      </w:r>
      <w:r w:rsidR="007E5A6B" w:rsidRPr="00312991">
        <w:rPr>
          <w:sz w:val="28"/>
          <w:szCs w:val="28"/>
        </w:rPr>
        <w:t>zunächst ein</w:t>
      </w:r>
      <w:r w:rsidR="0071202A">
        <w:rPr>
          <w:sz w:val="28"/>
          <w:szCs w:val="28"/>
        </w:rPr>
        <w:t xml:space="preserve"> entsprechendes</w:t>
      </w:r>
      <w:r w:rsidR="007E5A6B" w:rsidRPr="00312991">
        <w:rPr>
          <w:sz w:val="28"/>
          <w:szCs w:val="28"/>
        </w:rPr>
        <w:t xml:space="preserve"> </w:t>
      </w:r>
      <w:r w:rsidR="0071202A">
        <w:rPr>
          <w:b/>
          <w:sz w:val="28"/>
          <w:szCs w:val="28"/>
        </w:rPr>
        <w:t>Struktogramm</w:t>
      </w:r>
      <w:r w:rsidR="007E5A6B" w:rsidRPr="00312991">
        <w:rPr>
          <w:sz w:val="28"/>
          <w:szCs w:val="28"/>
        </w:rPr>
        <w:t xml:space="preserve"> und übersetzen Sie dies</w:t>
      </w:r>
      <w:r w:rsidR="0071202A">
        <w:rPr>
          <w:sz w:val="28"/>
          <w:szCs w:val="28"/>
        </w:rPr>
        <w:t>es</w:t>
      </w:r>
      <w:r w:rsidR="007E5A6B" w:rsidRPr="00312991">
        <w:rPr>
          <w:sz w:val="28"/>
          <w:szCs w:val="28"/>
        </w:rPr>
        <w:t xml:space="preserve"> bitte erst anschließend in einen geeigneten </w:t>
      </w:r>
      <w:r w:rsidR="007E5A6B" w:rsidRPr="00312991">
        <w:rPr>
          <w:b/>
          <w:sz w:val="28"/>
          <w:szCs w:val="28"/>
        </w:rPr>
        <w:t>Quellcode</w:t>
      </w:r>
      <w:r w:rsidR="007E5A6B" w:rsidRPr="00312991">
        <w:rPr>
          <w:sz w:val="28"/>
          <w:szCs w:val="28"/>
        </w:rPr>
        <w:t>.</w:t>
      </w:r>
    </w:p>
    <w:p w:rsidR="00AF121F" w:rsidRDefault="00AF121F" w:rsidP="00D96461">
      <w:pPr>
        <w:spacing w:line="240" w:lineRule="auto"/>
        <w:jc w:val="both"/>
        <w:rPr>
          <w:sz w:val="32"/>
          <w:szCs w:val="32"/>
        </w:rPr>
      </w:pPr>
    </w:p>
    <w:p w:rsidR="00711674" w:rsidRPr="00ED7A26" w:rsidRDefault="00711674" w:rsidP="00711674"/>
    <w:sectPr w:rsidR="00711674" w:rsidRPr="00ED7A2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9F7" w:rsidRDefault="004E09F7" w:rsidP="006D6A00">
      <w:r>
        <w:separator/>
      </w:r>
    </w:p>
  </w:endnote>
  <w:endnote w:type="continuationSeparator" w:id="0">
    <w:p w:rsidR="004E09F7" w:rsidRDefault="004E09F7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9F7" w:rsidRDefault="004E09F7" w:rsidP="006D6A00">
      <w:r>
        <w:separator/>
      </w:r>
    </w:p>
  </w:footnote>
  <w:footnote w:type="continuationSeparator" w:id="0">
    <w:p w:rsidR="004E09F7" w:rsidRDefault="004E09F7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B02C0"/>
    <w:multiLevelType w:val="hybridMultilevel"/>
    <w:tmpl w:val="E69A49A2"/>
    <w:lvl w:ilvl="0" w:tplc="1CF2E050">
      <w:start w:val="1"/>
      <w:numFmt w:val="lowerLetter"/>
      <w:lvlText w:val="%1)"/>
      <w:lvlJc w:val="left"/>
      <w:pPr>
        <w:ind w:left="720" w:hanging="360"/>
      </w:pPr>
      <w:rPr>
        <w:rFonts w:ascii="Frutiger 45 Light" w:eastAsiaTheme="minorEastAsia" w:hAnsi="Frutiger 45 Light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1201"/>
    <w:multiLevelType w:val="hybridMultilevel"/>
    <w:tmpl w:val="13260E4C"/>
    <w:lvl w:ilvl="0" w:tplc="C1508E8C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664C"/>
    <w:multiLevelType w:val="hybridMultilevel"/>
    <w:tmpl w:val="2042D7F6"/>
    <w:lvl w:ilvl="0" w:tplc="8D3A5A0E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22D90"/>
    <w:multiLevelType w:val="hybridMultilevel"/>
    <w:tmpl w:val="BA6C421C"/>
    <w:lvl w:ilvl="0" w:tplc="E844047E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809D0"/>
    <w:multiLevelType w:val="hybridMultilevel"/>
    <w:tmpl w:val="B2260324"/>
    <w:lvl w:ilvl="0" w:tplc="541AEB34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66CEE"/>
    <w:rsid w:val="0009275E"/>
    <w:rsid w:val="000937F8"/>
    <w:rsid w:val="000B60BB"/>
    <w:rsid w:val="000E2B36"/>
    <w:rsid w:val="000E6D8C"/>
    <w:rsid w:val="001100A7"/>
    <w:rsid w:val="00152BEF"/>
    <w:rsid w:val="00172122"/>
    <w:rsid w:val="001B05EA"/>
    <w:rsid w:val="001B5914"/>
    <w:rsid w:val="001C211E"/>
    <w:rsid w:val="001C461E"/>
    <w:rsid w:val="001C5E68"/>
    <w:rsid w:val="002138D9"/>
    <w:rsid w:val="00213A1B"/>
    <w:rsid w:val="00216735"/>
    <w:rsid w:val="00240C4E"/>
    <w:rsid w:val="00252AC6"/>
    <w:rsid w:val="00252ED5"/>
    <w:rsid w:val="002573DA"/>
    <w:rsid w:val="002642EF"/>
    <w:rsid w:val="002B3558"/>
    <w:rsid w:val="002F5B79"/>
    <w:rsid w:val="00312991"/>
    <w:rsid w:val="0033218D"/>
    <w:rsid w:val="003A5ED6"/>
    <w:rsid w:val="003B26DD"/>
    <w:rsid w:val="003C7BC4"/>
    <w:rsid w:val="0041692B"/>
    <w:rsid w:val="0042344D"/>
    <w:rsid w:val="00456CE2"/>
    <w:rsid w:val="0047145A"/>
    <w:rsid w:val="0047518E"/>
    <w:rsid w:val="004957FA"/>
    <w:rsid w:val="004D6615"/>
    <w:rsid w:val="004D7C78"/>
    <w:rsid w:val="004E09F7"/>
    <w:rsid w:val="005060AC"/>
    <w:rsid w:val="00516E7F"/>
    <w:rsid w:val="00536136"/>
    <w:rsid w:val="00582E16"/>
    <w:rsid w:val="00594E35"/>
    <w:rsid w:val="005C08F2"/>
    <w:rsid w:val="00602D5C"/>
    <w:rsid w:val="00661E96"/>
    <w:rsid w:val="00674E88"/>
    <w:rsid w:val="006A0C7A"/>
    <w:rsid w:val="006D6A00"/>
    <w:rsid w:val="007004A8"/>
    <w:rsid w:val="00711674"/>
    <w:rsid w:val="0071202A"/>
    <w:rsid w:val="00712BFC"/>
    <w:rsid w:val="00722FB4"/>
    <w:rsid w:val="007377DB"/>
    <w:rsid w:val="00745B01"/>
    <w:rsid w:val="00751BAB"/>
    <w:rsid w:val="00760737"/>
    <w:rsid w:val="007763AF"/>
    <w:rsid w:val="007E5A6B"/>
    <w:rsid w:val="00800CDD"/>
    <w:rsid w:val="00822B9B"/>
    <w:rsid w:val="0082357A"/>
    <w:rsid w:val="0083353D"/>
    <w:rsid w:val="00842E16"/>
    <w:rsid w:val="008C4C7F"/>
    <w:rsid w:val="008D0DF1"/>
    <w:rsid w:val="009038DE"/>
    <w:rsid w:val="00910AC2"/>
    <w:rsid w:val="00920A4D"/>
    <w:rsid w:val="00947759"/>
    <w:rsid w:val="009500C1"/>
    <w:rsid w:val="00952954"/>
    <w:rsid w:val="00970BC2"/>
    <w:rsid w:val="009879BA"/>
    <w:rsid w:val="009A4811"/>
    <w:rsid w:val="009B2574"/>
    <w:rsid w:val="009B6A8B"/>
    <w:rsid w:val="00A27319"/>
    <w:rsid w:val="00A610F1"/>
    <w:rsid w:val="00A62A51"/>
    <w:rsid w:val="00A67D40"/>
    <w:rsid w:val="00AA0DF6"/>
    <w:rsid w:val="00AB0C3B"/>
    <w:rsid w:val="00AB4DF5"/>
    <w:rsid w:val="00AC27CC"/>
    <w:rsid w:val="00AC2B04"/>
    <w:rsid w:val="00AD0095"/>
    <w:rsid w:val="00AD0F47"/>
    <w:rsid w:val="00AF121F"/>
    <w:rsid w:val="00B02A20"/>
    <w:rsid w:val="00B61EF2"/>
    <w:rsid w:val="00B8413E"/>
    <w:rsid w:val="00B8437A"/>
    <w:rsid w:val="00BA0509"/>
    <w:rsid w:val="00BC0530"/>
    <w:rsid w:val="00BD4A40"/>
    <w:rsid w:val="00BF1039"/>
    <w:rsid w:val="00BF4E96"/>
    <w:rsid w:val="00C05B4A"/>
    <w:rsid w:val="00C34D3F"/>
    <w:rsid w:val="00C76A39"/>
    <w:rsid w:val="00CC286B"/>
    <w:rsid w:val="00CE067F"/>
    <w:rsid w:val="00CF2CE8"/>
    <w:rsid w:val="00D31466"/>
    <w:rsid w:val="00D50F1D"/>
    <w:rsid w:val="00D9497E"/>
    <w:rsid w:val="00D96461"/>
    <w:rsid w:val="00D96DC8"/>
    <w:rsid w:val="00DD2C4D"/>
    <w:rsid w:val="00DD76EB"/>
    <w:rsid w:val="00E05B8B"/>
    <w:rsid w:val="00E07C31"/>
    <w:rsid w:val="00EA4CD3"/>
    <w:rsid w:val="00EC46F8"/>
    <w:rsid w:val="00ED7A26"/>
    <w:rsid w:val="00F22697"/>
    <w:rsid w:val="00F37B16"/>
    <w:rsid w:val="00F440B7"/>
    <w:rsid w:val="00F5192D"/>
    <w:rsid w:val="00F52C29"/>
    <w:rsid w:val="00F5688D"/>
    <w:rsid w:val="00FB2422"/>
    <w:rsid w:val="00FB29A5"/>
    <w:rsid w:val="00FB4D92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A98116C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00429E0C-ECD7-4237-BE1F-97DC57A68C96}"/>
</file>

<file path=customXml/itemProps2.xml><?xml version="1.0" encoding="utf-8"?>
<ds:datastoreItem xmlns:ds="http://schemas.openxmlformats.org/officeDocument/2006/customXml" ds:itemID="{BCF4B370-FCD6-4A3C-B39A-D8FAC66D6F74}"/>
</file>

<file path=customXml/itemProps3.xml><?xml version="1.0" encoding="utf-8"?>
<ds:datastoreItem xmlns:ds="http://schemas.openxmlformats.org/officeDocument/2006/customXml" ds:itemID="{52DC47C6-E562-47E5-AE74-2EC3C6564170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2020-10-19T08:06:00Z</dcterms:created>
  <dcterms:modified xsi:type="dcterms:W3CDTF">2020-10-19T08:33:00Z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