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Default="005E542A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Aufgabe_03_02</w:t>
      </w:r>
      <w:bookmarkStart w:id="0" w:name="_GoBack"/>
      <w:bookmarkEnd w:id="0"/>
      <w:r w:rsidR="00D96461">
        <w:rPr>
          <w:b/>
          <w:sz w:val="40"/>
          <w:szCs w:val="40"/>
        </w:rPr>
        <w:t>_01</w:t>
      </w:r>
    </w:p>
    <w:p w:rsidR="00252AC6" w:rsidRDefault="00252AC6" w:rsidP="00252AC6">
      <w:pPr>
        <w:spacing w:before="240" w:after="240" w:line="240" w:lineRule="exact"/>
        <w:contextualSpacing/>
        <w:jc w:val="both"/>
      </w:pPr>
    </w:p>
    <w:p w:rsidR="00F37B16" w:rsidRDefault="00D96461" w:rsidP="00D96461">
      <w:pPr>
        <w:spacing w:line="240" w:lineRule="auto"/>
        <w:jc w:val="both"/>
        <w:rPr>
          <w:sz w:val="32"/>
          <w:szCs w:val="32"/>
        </w:rPr>
      </w:pPr>
      <w:r w:rsidRPr="00F37B16">
        <w:rPr>
          <w:sz w:val="32"/>
          <w:szCs w:val="32"/>
        </w:rPr>
        <w:t>Gegeben sei</w:t>
      </w:r>
      <w:r w:rsidR="005E542A">
        <w:rPr>
          <w:sz w:val="32"/>
          <w:szCs w:val="32"/>
        </w:rPr>
        <w:t>en</w:t>
      </w:r>
      <w:r w:rsidRPr="00F37B16">
        <w:rPr>
          <w:sz w:val="32"/>
          <w:szCs w:val="32"/>
        </w:rPr>
        <w:t xml:space="preserve"> </w:t>
      </w:r>
      <w:r w:rsidR="005E542A">
        <w:rPr>
          <w:sz w:val="32"/>
          <w:szCs w:val="32"/>
        </w:rPr>
        <w:t>die</w:t>
      </w:r>
      <w:r w:rsidRPr="00F37B16">
        <w:rPr>
          <w:sz w:val="32"/>
          <w:szCs w:val="32"/>
        </w:rPr>
        <w:t xml:space="preserve"> folgende</w:t>
      </w:r>
      <w:r w:rsidR="005E542A">
        <w:rPr>
          <w:sz w:val="32"/>
          <w:szCs w:val="32"/>
        </w:rPr>
        <w:t>n</w:t>
      </w:r>
      <w:r w:rsidRPr="00F37B16">
        <w:rPr>
          <w:sz w:val="32"/>
          <w:szCs w:val="32"/>
        </w:rPr>
        <w:t xml:space="preserve"> </w:t>
      </w:r>
      <w:r w:rsidR="00B12511">
        <w:rPr>
          <w:sz w:val="32"/>
          <w:szCs w:val="32"/>
        </w:rPr>
        <w:t>Struktogramm</w:t>
      </w:r>
      <w:r w:rsidR="005E542A">
        <w:rPr>
          <w:sz w:val="32"/>
          <w:szCs w:val="32"/>
        </w:rPr>
        <w:t>e</w:t>
      </w:r>
      <w:r w:rsidRPr="00F37B16">
        <w:rPr>
          <w:sz w:val="32"/>
          <w:szCs w:val="32"/>
        </w:rPr>
        <w:t>:</w:t>
      </w:r>
    </w:p>
    <w:p w:rsidR="00FB1009" w:rsidRPr="00F37B16" w:rsidRDefault="00FB1009" w:rsidP="00D96461">
      <w:pPr>
        <w:spacing w:line="240" w:lineRule="auto"/>
        <w:jc w:val="both"/>
        <w:rPr>
          <w:sz w:val="32"/>
          <w:szCs w:val="32"/>
        </w:rPr>
      </w:pPr>
    </w:p>
    <w:p w:rsidR="00D96461" w:rsidRDefault="00D96461" w:rsidP="00D96461">
      <w:pPr>
        <w:spacing w:line="240" w:lineRule="auto"/>
        <w:jc w:val="both"/>
        <w:rPr>
          <w:sz w:val="36"/>
          <w:szCs w:val="36"/>
        </w:rPr>
      </w:pPr>
    </w:p>
    <w:p w:rsidR="00F37B16" w:rsidRDefault="005E542A" w:rsidP="00D96461">
      <w:pPr>
        <w:spacing w:line="240" w:lineRule="auto"/>
        <w:jc w:val="both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01F85534" wp14:editId="7F427D46">
            <wp:extent cx="3784600" cy="2823312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714" cy="28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9C" w:rsidRDefault="0042099C" w:rsidP="00D96461">
      <w:pPr>
        <w:spacing w:line="240" w:lineRule="auto"/>
        <w:jc w:val="both"/>
        <w:rPr>
          <w:sz w:val="36"/>
          <w:szCs w:val="36"/>
        </w:rPr>
      </w:pPr>
    </w:p>
    <w:p w:rsidR="00FB1009" w:rsidRDefault="005E542A" w:rsidP="00D96461">
      <w:pPr>
        <w:spacing w:line="240" w:lineRule="auto"/>
        <w:jc w:val="both"/>
        <w:rPr>
          <w:b/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0C10F5E2" wp14:editId="0C4508C4">
            <wp:extent cx="1839542" cy="185420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725" cy="18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09" w:rsidRDefault="00FB1009" w:rsidP="00D96461">
      <w:pPr>
        <w:spacing w:line="240" w:lineRule="auto"/>
        <w:jc w:val="both"/>
        <w:rPr>
          <w:b/>
          <w:sz w:val="36"/>
          <w:szCs w:val="36"/>
        </w:rPr>
      </w:pPr>
    </w:p>
    <w:p w:rsidR="00FB1009" w:rsidRDefault="00FB1009" w:rsidP="00D96461">
      <w:pPr>
        <w:spacing w:line="240" w:lineRule="auto"/>
        <w:jc w:val="both"/>
        <w:rPr>
          <w:b/>
          <w:sz w:val="36"/>
          <w:szCs w:val="36"/>
        </w:rPr>
      </w:pPr>
    </w:p>
    <w:p w:rsidR="00D96461" w:rsidRPr="00D96461" w:rsidRDefault="00D96461" w:rsidP="00D96461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AF121F" w:rsidRDefault="00D96461" w:rsidP="0042099C">
      <w:pPr>
        <w:spacing w:line="240" w:lineRule="auto"/>
        <w:jc w:val="both"/>
        <w:rPr>
          <w:sz w:val="32"/>
          <w:szCs w:val="32"/>
        </w:rPr>
      </w:pPr>
      <w:r w:rsidRPr="00D96461">
        <w:rPr>
          <w:sz w:val="32"/>
          <w:szCs w:val="32"/>
        </w:rPr>
        <w:t xml:space="preserve">Bitte erstellen Sie dazu einen geeigneten </w:t>
      </w:r>
      <w:r w:rsidRPr="00F37B16">
        <w:rPr>
          <w:b/>
          <w:sz w:val="32"/>
          <w:szCs w:val="32"/>
        </w:rPr>
        <w:t>Quellcode</w:t>
      </w:r>
      <w:r w:rsidRPr="00D96461">
        <w:rPr>
          <w:sz w:val="32"/>
          <w:szCs w:val="32"/>
        </w:rPr>
        <w:t xml:space="preserve"> in ANSI C</w:t>
      </w:r>
      <w:r w:rsidR="00AF121F">
        <w:rPr>
          <w:sz w:val="32"/>
          <w:szCs w:val="32"/>
        </w:rPr>
        <w:t>.</w:t>
      </w:r>
    </w:p>
    <w:p w:rsidR="00711674" w:rsidRPr="00373AB8" w:rsidRDefault="00711674" w:rsidP="00711674">
      <w:pPr>
        <w:rPr>
          <w:b/>
        </w:rPr>
      </w:pPr>
    </w:p>
    <w:sectPr w:rsidR="00711674" w:rsidRPr="00373AB8" w:rsidSect="00722FB4">
      <w:headerReference w:type="default" r:id="rId9"/>
      <w:footerReference w:type="default" r:id="rId10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836" w:rsidRDefault="006D4836" w:rsidP="006D6A00">
      <w:r>
        <w:separator/>
      </w:r>
    </w:p>
  </w:endnote>
  <w:endnote w:type="continuationSeparator" w:id="0">
    <w:p w:rsidR="006D4836" w:rsidRDefault="006D4836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836" w:rsidRDefault="006D4836" w:rsidP="006D6A00">
      <w:r>
        <w:separator/>
      </w:r>
    </w:p>
  </w:footnote>
  <w:footnote w:type="continuationSeparator" w:id="0">
    <w:p w:rsidR="006D4836" w:rsidRDefault="006D4836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B60BB"/>
    <w:rsid w:val="00172122"/>
    <w:rsid w:val="001B05EA"/>
    <w:rsid w:val="001C211E"/>
    <w:rsid w:val="001C461E"/>
    <w:rsid w:val="002138D9"/>
    <w:rsid w:val="00213A1B"/>
    <w:rsid w:val="00216735"/>
    <w:rsid w:val="00240C4E"/>
    <w:rsid w:val="00252AC6"/>
    <w:rsid w:val="00252ED5"/>
    <w:rsid w:val="002573DA"/>
    <w:rsid w:val="002642EF"/>
    <w:rsid w:val="00364990"/>
    <w:rsid w:val="00373AB8"/>
    <w:rsid w:val="003A5ED6"/>
    <w:rsid w:val="003B26DD"/>
    <w:rsid w:val="0041692B"/>
    <w:rsid w:val="0042099C"/>
    <w:rsid w:val="0042344D"/>
    <w:rsid w:val="0047145A"/>
    <w:rsid w:val="0047518E"/>
    <w:rsid w:val="004957FA"/>
    <w:rsid w:val="004D7C78"/>
    <w:rsid w:val="00536136"/>
    <w:rsid w:val="00582E16"/>
    <w:rsid w:val="00594E35"/>
    <w:rsid w:val="005E542A"/>
    <w:rsid w:val="00674E88"/>
    <w:rsid w:val="006A0C7A"/>
    <w:rsid w:val="006D4836"/>
    <w:rsid w:val="006D6A00"/>
    <w:rsid w:val="006F0564"/>
    <w:rsid w:val="007004A8"/>
    <w:rsid w:val="00711674"/>
    <w:rsid w:val="00712BFC"/>
    <w:rsid w:val="00722FB4"/>
    <w:rsid w:val="007377DB"/>
    <w:rsid w:val="00760737"/>
    <w:rsid w:val="007A091D"/>
    <w:rsid w:val="00842E16"/>
    <w:rsid w:val="008710C8"/>
    <w:rsid w:val="008C4C7F"/>
    <w:rsid w:val="00920A4D"/>
    <w:rsid w:val="00932382"/>
    <w:rsid w:val="00947759"/>
    <w:rsid w:val="00A265D2"/>
    <w:rsid w:val="00A27319"/>
    <w:rsid w:val="00A610F1"/>
    <w:rsid w:val="00A62A51"/>
    <w:rsid w:val="00AB0C3B"/>
    <w:rsid w:val="00AB4DF5"/>
    <w:rsid w:val="00AD0F47"/>
    <w:rsid w:val="00AE4912"/>
    <w:rsid w:val="00AF121F"/>
    <w:rsid w:val="00B12511"/>
    <w:rsid w:val="00B8437A"/>
    <w:rsid w:val="00BC0530"/>
    <w:rsid w:val="00BF4E96"/>
    <w:rsid w:val="00C05B4A"/>
    <w:rsid w:val="00C34D3F"/>
    <w:rsid w:val="00C76A39"/>
    <w:rsid w:val="00C77A12"/>
    <w:rsid w:val="00CC286B"/>
    <w:rsid w:val="00D50F1D"/>
    <w:rsid w:val="00D96461"/>
    <w:rsid w:val="00D96DC8"/>
    <w:rsid w:val="00DD76EB"/>
    <w:rsid w:val="00DF5C4A"/>
    <w:rsid w:val="00EA4CD3"/>
    <w:rsid w:val="00EC46F8"/>
    <w:rsid w:val="00ED7A26"/>
    <w:rsid w:val="00F22697"/>
    <w:rsid w:val="00F37B16"/>
    <w:rsid w:val="00F440B7"/>
    <w:rsid w:val="00F5688D"/>
    <w:rsid w:val="00FB1009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73221E1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0DBC78B8-519E-41AC-8A1B-73B2406AB976}"/>
</file>

<file path=customXml/itemProps2.xml><?xml version="1.0" encoding="utf-8"?>
<ds:datastoreItem xmlns:ds="http://schemas.openxmlformats.org/officeDocument/2006/customXml" ds:itemID="{849C03A3-EBDB-4D73-83CB-CF6CE6B8ED0C}"/>
</file>

<file path=customXml/itemProps3.xml><?xml version="1.0" encoding="utf-8"?>
<ds:datastoreItem xmlns:ds="http://schemas.openxmlformats.org/officeDocument/2006/customXml" ds:itemID="{C2577842-34CE-4A50-8E80-97393068B556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20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2</cp:revision>
  <dcterms:created xsi:type="dcterms:W3CDTF">2020-10-22T07:16:00Z</dcterms:created>
  <dcterms:modified xsi:type="dcterms:W3CDTF">2020-10-22T07:16:00Z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