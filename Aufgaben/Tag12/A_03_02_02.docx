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Default="003613ED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Aufgabe_03_02</w:t>
      </w:r>
      <w:r w:rsidR="004D6615">
        <w:rPr>
          <w:b/>
          <w:sz w:val="40"/>
          <w:szCs w:val="40"/>
        </w:rPr>
        <w:t>_02</w:t>
      </w:r>
    </w:p>
    <w:p w:rsidR="00F37B16" w:rsidRDefault="00F37B16" w:rsidP="00252AC6">
      <w:pPr>
        <w:spacing w:before="240" w:after="240" w:line="240" w:lineRule="auto"/>
        <w:contextualSpacing/>
        <w:rPr>
          <w:b/>
          <w:sz w:val="24"/>
          <w:szCs w:val="24"/>
        </w:rPr>
      </w:pPr>
    </w:p>
    <w:p w:rsidR="00A20F8B" w:rsidRPr="0073600C" w:rsidRDefault="00A20F8B" w:rsidP="00252AC6">
      <w:pPr>
        <w:spacing w:before="240" w:after="240" w:line="240" w:lineRule="auto"/>
        <w:contextualSpacing/>
        <w:rPr>
          <w:b/>
          <w:sz w:val="24"/>
          <w:szCs w:val="24"/>
        </w:rPr>
      </w:pPr>
    </w:p>
    <w:p w:rsidR="00252AC6" w:rsidRPr="0073600C" w:rsidRDefault="00252AC6" w:rsidP="00252AC6">
      <w:pPr>
        <w:spacing w:before="240" w:after="240" w:line="240" w:lineRule="exact"/>
        <w:contextualSpacing/>
        <w:jc w:val="both"/>
        <w:rPr>
          <w:sz w:val="28"/>
          <w:szCs w:val="28"/>
        </w:rPr>
      </w:pPr>
    </w:p>
    <w:p w:rsidR="00D31960" w:rsidRDefault="0029740A" w:rsidP="003F505A">
      <w:pPr>
        <w:spacing w:line="240" w:lineRule="auto"/>
        <w:jc w:val="both"/>
        <w:rPr>
          <w:sz w:val="32"/>
          <w:szCs w:val="32"/>
        </w:rPr>
      </w:pPr>
      <w:r w:rsidRPr="002B72BE">
        <w:rPr>
          <w:sz w:val="32"/>
          <w:szCs w:val="32"/>
        </w:rPr>
        <w:t xml:space="preserve">Das Programm </w:t>
      </w:r>
      <w:r w:rsidR="003613ED">
        <w:rPr>
          <w:sz w:val="32"/>
          <w:szCs w:val="32"/>
        </w:rPr>
        <w:t xml:space="preserve">fragt zunächst eine Float-Zahl </w:t>
      </w:r>
      <w:r w:rsidR="003613ED">
        <w:rPr>
          <w:b/>
          <w:sz w:val="32"/>
          <w:szCs w:val="32"/>
        </w:rPr>
        <w:t>x</w:t>
      </w:r>
      <w:r w:rsidR="003613ED">
        <w:rPr>
          <w:sz w:val="32"/>
          <w:szCs w:val="32"/>
        </w:rPr>
        <w:t xml:space="preserve"> und </w:t>
      </w:r>
      <w:bookmarkStart w:id="0" w:name="_GoBack"/>
      <w:bookmarkEnd w:id="0"/>
      <w:r w:rsidR="003613ED">
        <w:rPr>
          <w:sz w:val="32"/>
          <w:szCs w:val="32"/>
        </w:rPr>
        <w:t xml:space="preserve">einen Integer </w:t>
      </w:r>
      <w:r w:rsidR="003613ED" w:rsidRPr="003613ED">
        <w:rPr>
          <w:b/>
          <w:sz w:val="32"/>
          <w:szCs w:val="32"/>
        </w:rPr>
        <w:t>n</w:t>
      </w:r>
      <w:r w:rsidR="003613ED">
        <w:rPr>
          <w:sz w:val="32"/>
          <w:szCs w:val="32"/>
        </w:rPr>
        <w:t xml:space="preserve"> ab. Anschließend wird die unten erläuterte Funktion aufgerufen. Nachdem die Funktion abgearbeitet wurde, soll ihr Rückgabewert im Hauptprogramm abgespeichert und ausgegeben werden. Danach endet das Programm. </w:t>
      </w:r>
    </w:p>
    <w:p w:rsidR="00011E43" w:rsidRDefault="00011E43" w:rsidP="003F505A">
      <w:pPr>
        <w:spacing w:line="240" w:lineRule="auto"/>
        <w:jc w:val="both"/>
        <w:rPr>
          <w:sz w:val="32"/>
          <w:szCs w:val="32"/>
        </w:rPr>
      </w:pPr>
    </w:p>
    <w:p w:rsidR="00011E43" w:rsidRPr="00011E43" w:rsidRDefault="00011E43" w:rsidP="003F505A">
      <w:pPr>
        <w:spacing w:line="240" w:lineRule="auto"/>
        <w:jc w:val="both"/>
        <w:rPr>
          <w:b/>
          <w:sz w:val="32"/>
          <w:szCs w:val="32"/>
        </w:rPr>
      </w:pPr>
      <w:r w:rsidRPr="00011E43">
        <w:rPr>
          <w:b/>
          <w:sz w:val="32"/>
          <w:szCs w:val="32"/>
        </w:rPr>
        <w:t>Zur Funktion:</w:t>
      </w:r>
    </w:p>
    <w:p w:rsidR="00011E43" w:rsidRDefault="00011E43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B06796">
        <w:rPr>
          <w:sz w:val="32"/>
          <w:szCs w:val="32"/>
        </w:rPr>
        <w:t xml:space="preserve">…………….. </w:t>
      </w:r>
      <w:r w:rsidR="003613ED">
        <w:rPr>
          <w:sz w:val="32"/>
          <w:szCs w:val="32"/>
        </w:rPr>
        <w:t>x_hoch_n</w:t>
      </w:r>
    </w:p>
    <w:p w:rsidR="00011E43" w:rsidRDefault="00011E43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Übergabewerte: </w:t>
      </w:r>
      <w:r w:rsidR="00B06796">
        <w:rPr>
          <w:sz w:val="32"/>
          <w:szCs w:val="32"/>
        </w:rPr>
        <w:t xml:space="preserve">….. </w:t>
      </w:r>
      <w:r w:rsidR="003613ED">
        <w:rPr>
          <w:sz w:val="32"/>
          <w:szCs w:val="32"/>
        </w:rPr>
        <w:t>Float x und Integer n</w:t>
      </w:r>
    </w:p>
    <w:p w:rsidR="00011E43" w:rsidRDefault="00011E43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Funktionalität: </w:t>
      </w:r>
      <w:r w:rsidR="00B06796">
        <w:rPr>
          <w:sz w:val="32"/>
          <w:szCs w:val="32"/>
        </w:rPr>
        <w:t xml:space="preserve">……. </w:t>
      </w:r>
      <w:r w:rsidR="003613ED">
        <w:rPr>
          <w:sz w:val="32"/>
          <w:szCs w:val="32"/>
        </w:rPr>
        <w:t>berechnet das Ergebnis aus „x hoch n“</w:t>
      </w:r>
    </w:p>
    <w:p w:rsidR="003613ED" w:rsidRDefault="003613ED" w:rsidP="003613ED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Rückgabewert: ….... das berechnete Ergebnis</w:t>
      </w:r>
    </w:p>
    <w:p w:rsidR="00EE2A21" w:rsidRDefault="00EE2A21" w:rsidP="003F505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3F505A" w:rsidRDefault="003F505A" w:rsidP="003F505A">
      <w:pPr>
        <w:spacing w:line="240" w:lineRule="auto"/>
        <w:jc w:val="both"/>
        <w:rPr>
          <w:sz w:val="32"/>
          <w:szCs w:val="32"/>
        </w:rPr>
      </w:pPr>
    </w:p>
    <w:p w:rsidR="00D60981" w:rsidRDefault="00D60981" w:rsidP="003F505A">
      <w:pPr>
        <w:spacing w:line="240" w:lineRule="auto"/>
        <w:jc w:val="both"/>
        <w:rPr>
          <w:sz w:val="32"/>
          <w:szCs w:val="32"/>
        </w:rPr>
      </w:pPr>
    </w:p>
    <w:p w:rsidR="003F505A" w:rsidRDefault="003F505A" w:rsidP="003F505A">
      <w:pPr>
        <w:spacing w:line="240" w:lineRule="auto"/>
        <w:jc w:val="both"/>
        <w:rPr>
          <w:sz w:val="28"/>
          <w:szCs w:val="28"/>
        </w:rPr>
      </w:pPr>
    </w:p>
    <w:p w:rsidR="00011E43" w:rsidRDefault="00011E43" w:rsidP="003F505A">
      <w:pPr>
        <w:spacing w:line="240" w:lineRule="auto"/>
        <w:jc w:val="both"/>
        <w:rPr>
          <w:sz w:val="28"/>
          <w:szCs w:val="28"/>
        </w:rPr>
      </w:pPr>
    </w:p>
    <w:p w:rsidR="00011E43" w:rsidRDefault="00011E43" w:rsidP="003F505A">
      <w:pPr>
        <w:spacing w:line="240" w:lineRule="auto"/>
        <w:jc w:val="both"/>
        <w:rPr>
          <w:sz w:val="28"/>
          <w:szCs w:val="28"/>
        </w:rPr>
      </w:pPr>
    </w:p>
    <w:p w:rsidR="00011E43" w:rsidRPr="00A20F8B" w:rsidRDefault="00011E43" w:rsidP="003F505A">
      <w:pPr>
        <w:spacing w:line="240" w:lineRule="auto"/>
        <w:jc w:val="both"/>
        <w:rPr>
          <w:sz w:val="28"/>
          <w:szCs w:val="28"/>
        </w:rPr>
      </w:pPr>
    </w:p>
    <w:p w:rsidR="003F505A" w:rsidRPr="00A20F8B" w:rsidRDefault="003F505A" w:rsidP="003F505A">
      <w:pPr>
        <w:spacing w:line="240" w:lineRule="auto"/>
        <w:jc w:val="both"/>
        <w:rPr>
          <w:sz w:val="28"/>
          <w:szCs w:val="28"/>
        </w:rPr>
      </w:pPr>
    </w:p>
    <w:p w:rsidR="00A20F8B" w:rsidRDefault="00A20F8B" w:rsidP="00D96461">
      <w:pPr>
        <w:spacing w:line="240" w:lineRule="auto"/>
        <w:jc w:val="both"/>
        <w:rPr>
          <w:b/>
          <w:sz w:val="36"/>
          <w:szCs w:val="36"/>
        </w:rPr>
      </w:pPr>
    </w:p>
    <w:p w:rsidR="00D96461" w:rsidRDefault="00D96461" w:rsidP="00D96461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312991" w:rsidRPr="00312991" w:rsidRDefault="00312991" w:rsidP="00D96461">
      <w:pPr>
        <w:spacing w:line="240" w:lineRule="auto"/>
        <w:jc w:val="both"/>
        <w:rPr>
          <w:b/>
          <w:sz w:val="16"/>
          <w:szCs w:val="16"/>
        </w:rPr>
      </w:pPr>
    </w:p>
    <w:p w:rsidR="00163DAE" w:rsidRPr="00487029" w:rsidRDefault="00163DAE" w:rsidP="00163DAE">
      <w:pPr>
        <w:spacing w:line="240" w:lineRule="auto"/>
        <w:jc w:val="both"/>
        <w:rPr>
          <w:sz w:val="28"/>
          <w:szCs w:val="28"/>
        </w:rPr>
      </w:pPr>
      <w:r w:rsidRPr="00312991">
        <w:rPr>
          <w:sz w:val="28"/>
          <w:szCs w:val="28"/>
        </w:rPr>
        <w:t xml:space="preserve">Erstellen Sie bitte zunächst </w:t>
      </w:r>
      <w:r>
        <w:rPr>
          <w:sz w:val="28"/>
          <w:szCs w:val="28"/>
        </w:rPr>
        <w:t>den entsprechenden</w:t>
      </w:r>
      <w:r w:rsidRPr="00312991">
        <w:rPr>
          <w:sz w:val="28"/>
          <w:szCs w:val="28"/>
        </w:rPr>
        <w:t xml:space="preserve"> </w:t>
      </w:r>
      <w:r w:rsidRPr="00312991">
        <w:rPr>
          <w:b/>
          <w:sz w:val="28"/>
          <w:szCs w:val="28"/>
        </w:rPr>
        <w:t>PAP</w:t>
      </w:r>
      <w:r>
        <w:rPr>
          <w:sz w:val="28"/>
          <w:szCs w:val="28"/>
        </w:rPr>
        <w:t xml:space="preserve"> und übersetzen Sie dieses</w:t>
      </w:r>
      <w:r w:rsidRPr="00312991">
        <w:rPr>
          <w:sz w:val="28"/>
          <w:szCs w:val="28"/>
        </w:rPr>
        <w:t xml:space="preserve"> b</w:t>
      </w:r>
      <w:r>
        <w:rPr>
          <w:sz w:val="28"/>
          <w:szCs w:val="28"/>
        </w:rPr>
        <w:t>itte erst anschließend in einen geeigneten</w:t>
      </w:r>
      <w:r w:rsidRPr="00312991">
        <w:rPr>
          <w:sz w:val="28"/>
          <w:szCs w:val="28"/>
        </w:rPr>
        <w:t xml:space="preserve"> </w:t>
      </w:r>
      <w:r w:rsidRPr="00312991">
        <w:rPr>
          <w:b/>
          <w:sz w:val="28"/>
          <w:szCs w:val="28"/>
        </w:rPr>
        <w:t>Quellcode</w:t>
      </w:r>
      <w:r w:rsidRPr="00312991">
        <w:rPr>
          <w:sz w:val="28"/>
          <w:szCs w:val="28"/>
        </w:rPr>
        <w:t>.</w:t>
      </w:r>
    </w:p>
    <w:p w:rsidR="00711674" w:rsidRPr="00487029" w:rsidRDefault="00711674" w:rsidP="00163DAE">
      <w:pPr>
        <w:spacing w:line="240" w:lineRule="auto"/>
        <w:jc w:val="both"/>
        <w:rPr>
          <w:sz w:val="28"/>
          <w:szCs w:val="28"/>
        </w:rPr>
      </w:pPr>
    </w:p>
    <w:sectPr w:rsidR="00711674" w:rsidRPr="00487029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EA" w:rsidRDefault="009E1EEA" w:rsidP="006D6A00">
      <w:r>
        <w:separator/>
      </w:r>
    </w:p>
  </w:endnote>
  <w:endnote w:type="continuationSeparator" w:id="0">
    <w:p w:rsidR="009E1EEA" w:rsidRDefault="009E1EEA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EA" w:rsidRDefault="009E1EEA" w:rsidP="006D6A00">
      <w:r>
        <w:separator/>
      </w:r>
    </w:p>
  </w:footnote>
  <w:footnote w:type="continuationSeparator" w:id="0">
    <w:p w:rsidR="009E1EEA" w:rsidRDefault="009E1EEA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52F4F"/>
    <w:multiLevelType w:val="hybridMultilevel"/>
    <w:tmpl w:val="9FD2ED46"/>
    <w:lvl w:ilvl="0" w:tplc="A60A7EB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1602D"/>
    <w:multiLevelType w:val="hybridMultilevel"/>
    <w:tmpl w:val="F1D8B018"/>
    <w:lvl w:ilvl="0" w:tplc="0CF2DF3E">
      <w:start w:val="1"/>
      <w:numFmt w:val="decimal"/>
      <w:lvlText w:val="(%1)"/>
      <w:lvlJc w:val="left"/>
      <w:pPr>
        <w:ind w:left="1080" w:hanging="720"/>
      </w:pPr>
      <w:rPr>
        <w:rFonts w:hint="default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11E43"/>
    <w:rsid w:val="00044AE3"/>
    <w:rsid w:val="00051426"/>
    <w:rsid w:val="00062208"/>
    <w:rsid w:val="0009275E"/>
    <w:rsid w:val="000937F8"/>
    <w:rsid w:val="000A6646"/>
    <w:rsid w:val="000B60BB"/>
    <w:rsid w:val="000D35ED"/>
    <w:rsid w:val="000E6D8C"/>
    <w:rsid w:val="00133CE6"/>
    <w:rsid w:val="00163DAE"/>
    <w:rsid w:val="00172122"/>
    <w:rsid w:val="001B05EA"/>
    <w:rsid w:val="001C211E"/>
    <w:rsid w:val="001C461E"/>
    <w:rsid w:val="001E4B19"/>
    <w:rsid w:val="001F7BBC"/>
    <w:rsid w:val="002138D9"/>
    <w:rsid w:val="00213A1B"/>
    <w:rsid w:val="00216735"/>
    <w:rsid w:val="00240C4E"/>
    <w:rsid w:val="00252AC6"/>
    <w:rsid w:val="00252ED5"/>
    <w:rsid w:val="002573DA"/>
    <w:rsid w:val="002642EF"/>
    <w:rsid w:val="00275DED"/>
    <w:rsid w:val="0029740A"/>
    <w:rsid w:val="002A34BE"/>
    <w:rsid w:val="002B72BE"/>
    <w:rsid w:val="002C34AA"/>
    <w:rsid w:val="002F51C5"/>
    <w:rsid w:val="00312991"/>
    <w:rsid w:val="003613ED"/>
    <w:rsid w:val="003A5ED6"/>
    <w:rsid w:val="003B26DD"/>
    <w:rsid w:val="003F084E"/>
    <w:rsid w:val="003F505A"/>
    <w:rsid w:val="00402AE8"/>
    <w:rsid w:val="0041692B"/>
    <w:rsid w:val="0042344D"/>
    <w:rsid w:val="0047145A"/>
    <w:rsid w:val="0047518E"/>
    <w:rsid w:val="00487029"/>
    <w:rsid w:val="004957FA"/>
    <w:rsid w:val="004D6615"/>
    <w:rsid w:val="004D7C78"/>
    <w:rsid w:val="004F2CB2"/>
    <w:rsid w:val="005060AC"/>
    <w:rsid w:val="00536136"/>
    <w:rsid w:val="00582E16"/>
    <w:rsid w:val="00594E35"/>
    <w:rsid w:val="005B47BF"/>
    <w:rsid w:val="005B66F9"/>
    <w:rsid w:val="00614B0A"/>
    <w:rsid w:val="00674E88"/>
    <w:rsid w:val="006A0C7A"/>
    <w:rsid w:val="006A2039"/>
    <w:rsid w:val="006D6A00"/>
    <w:rsid w:val="006F0258"/>
    <w:rsid w:val="007004A8"/>
    <w:rsid w:val="00711674"/>
    <w:rsid w:val="00712BFC"/>
    <w:rsid w:val="00722FB4"/>
    <w:rsid w:val="0073600C"/>
    <w:rsid w:val="007377DB"/>
    <w:rsid w:val="00760737"/>
    <w:rsid w:val="007E5A6B"/>
    <w:rsid w:val="00842E16"/>
    <w:rsid w:val="008503CD"/>
    <w:rsid w:val="008C4C7F"/>
    <w:rsid w:val="008F3F9C"/>
    <w:rsid w:val="00920A4D"/>
    <w:rsid w:val="00921FAA"/>
    <w:rsid w:val="00947759"/>
    <w:rsid w:val="009500C1"/>
    <w:rsid w:val="009E1EEA"/>
    <w:rsid w:val="009F28EC"/>
    <w:rsid w:val="00A20F8B"/>
    <w:rsid w:val="00A27319"/>
    <w:rsid w:val="00A610F1"/>
    <w:rsid w:val="00A62A51"/>
    <w:rsid w:val="00AA359A"/>
    <w:rsid w:val="00AB0C3B"/>
    <w:rsid w:val="00AB4DF5"/>
    <w:rsid w:val="00AD0F47"/>
    <w:rsid w:val="00AF121F"/>
    <w:rsid w:val="00B06796"/>
    <w:rsid w:val="00B41CA7"/>
    <w:rsid w:val="00B81481"/>
    <w:rsid w:val="00B8437A"/>
    <w:rsid w:val="00BC0530"/>
    <w:rsid w:val="00BC7C07"/>
    <w:rsid w:val="00BE76DE"/>
    <w:rsid w:val="00BF4E96"/>
    <w:rsid w:val="00C05B4A"/>
    <w:rsid w:val="00C06178"/>
    <w:rsid w:val="00C34D3F"/>
    <w:rsid w:val="00C508C2"/>
    <w:rsid w:val="00C6653E"/>
    <w:rsid w:val="00C76A39"/>
    <w:rsid w:val="00C874A6"/>
    <w:rsid w:val="00CB2E18"/>
    <w:rsid w:val="00CC286B"/>
    <w:rsid w:val="00D31960"/>
    <w:rsid w:val="00D50F1D"/>
    <w:rsid w:val="00D60981"/>
    <w:rsid w:val="00D9480D"/>
    <w:rsid w:val="00D96461"/>
    <w:rsid w:val="00D96DC8"/>
    <w:rsid w:val="00DC1645"/>
    <w:rsid w:val="00DD76EB"/>
    <w:rsid w:val="00E65607"/>
    <w:rsid w:val="00EA1EE7"/>
    <w:rsid w:val="00EA4CD3"/>
    <w:rsid w:val="00EC46F8"/>
    <w:rsid w:val="00ED7A26"/>
    <w:rsid w:val="00EE2A21"/>
    <w:rsid w:val="00F064E2"/>
    <w:rsid w:val="00F22697"/>
    <w:rsid w:val="00F37B16"/>
    <w:rsid w:val="00F440B7"/>
    <w:rsid w:val="00F5688D"/>
    <w:rsid w:val="00FC23AA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4F4D3DAD-BCCE-45F1-91EC-AB735FB9F776}"/>
</file>

<file path=customXml/itemProps2.xml><?xml version="1.0" encoding="utf-8"?>
<ds:datastoreItem xmlns:ds="http://schemas.openxmlformats.org/officeDocument/2006/customXml" ds:itemID="{37671895-CA9A-4549-8F0A-CCC9AD0289DE}"/>
</file>

<file path=customXml/itemProps3.xml><?xml version="1.0" encoding="utf-8"?>
<ds:datastoreItem xmlns:ds="http://schemas.openxmlformats.org/officeDocument/2006/customXml" ds:itemID="{8CDD8FB0-ECDE-4DF4-9995-74FBEDBC1910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4</cp:revision>
  <dcterms:created xsi:type="dcterms:W3CDTF">2020-10-22T07:29:00Z</dcterms:created>
  <dcterms:modified xsi:type="dcterms:W3CDTF">2021-03-18T09:32:00Z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