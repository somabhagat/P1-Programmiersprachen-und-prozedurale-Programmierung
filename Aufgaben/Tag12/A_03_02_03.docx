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16" w:rsidRPr="006C59B2" w:rsidRDefault="00A02FB6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Aufgabe_03_02</w:t>
      </w:r>
      <w:r w:rsidR="0071202A">
        <w:rPr>
          <w:b/>
          <w:sz w:val="40"/>
          <w:szCs w:val="40"/>
        </w:rPr>
        <w:t>_03</w:t>
      </w:r>
    </w:p>
    <w:p w:rsidR="00252AC6" w:rsidRDefault="00252AC6" w:rsidP="00252AC6">
      <w:pPr>
        <w:spacing w:before="240" w:after="240" w:line="240" w:lineRule="exact"/>
        <w:contextualSpacing/>
        <w:jc w:val="both"/>
      </w:pPr>
    </w:p>
    <w:p w:rsidR="0083353D" w:rsidRDefault="0083353D" w:rsidP="00FB2422">
      <w:pPr>
        <w:spacing w:line="240" w:lineRule="auto"/>
        <w:jc w:val="both"/>
        <w:rPr>
          <w:sz w:val="32"/>
          <w:szCs w:val="32"/>
        </w:rPr>
      </w:pPr>
    </w:p>
    <w:p w:rsidR="00D9497E" w:rsidRDefault="00E41BB9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Schreiben Sie bitte zunächst die folgende Funktion:</w:t>
      </w: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Name: …………</w:t>
      </w:r>
      <w:r w:rsidR="00E41BB9">
        <w:rPr>
          <w:sz w:val="32"/>
          <w:szCs w:val="32"/>
        </w:rPr>
        <w:t>..</w:t>
      </w:r>
      <w:r>
        <w:rPr>
          <w:sz w:val="32"/>
          <w:szCs w:val="32"/>
        </w:rPr>
        <w:t xml:space="preserve">.. </w:t>
      </w:r>
      <w:r w:rsidR="00E41BB9">
        <w:rPr>
          <w:sz w:val="32"/>
          <w:szCs w:val="32"/>
        </w:rPr>
        <w:t>zufall</w:t>
      </w:r>
    </w:p>
    <w:p w:rsidR="008D0DF1" w:rsidRDefault="008D0DF1" w:rsidP="008D0DF1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Übergabewert</w:t>
      </w:r>
      <w:r w:rsidR="00E41BB9">
        <w:rPr>
          <w:sz w:val="32"/>
          <w:szCs w:val="32"/>
        </w:rPr>
        <w:t>e</w:t>
      </w:r>
      <w:r>
        <w:rPr>
          <w:sz w:val="32"/>
          <w:szCs w:val="32"/>
        </w:rPr>
        <w:t xml:space="preserve">: … </w:t>
      </w:r>
      <w:r w:rsidR="00E41BB9">
        <w:rPr>
          <w:sz w:val="32"/>
          <w:szCs w:val="32"/>
        </w:rPr>
        <w:t>2 Integer a und b</w:t>
      </w:r>
    </w:p>
    <w:p w:rsidR="008D0DF1" w:rsidRDefault="008D0DF1" w:rsidP="00E41BB9">
      <w:pPr>
        <w:spacing w:line="240" w:lineRule="auto"/>
        <w:jc w:val="both"/>
        <w:rPr>
          <w:sz w:val="16"/>
          <w:szCs w:val="16"/>
        </w:rPr>
      </w:pPr>
      <w:r>
        <w:rPr>
          <w:sz w:val="32"/>
          <w:szCs w:val="32"/>
        </w:rPr>
        <w:t xml:space="preserve">Funktionalität: </w:t>
      </w:r>
      <w:r w:rsidR="00E41BB9">
        <w:rPr>
          <w:sz w:val="32"/>
          <w:szCs w:val="32"/>
        </w:rPr>
        <w:t>..</w:t>
      </w:r>
      <w:r>
        <w:rPr>
          <w:sz w:val="32"/>
          <w:szCs w:val="32"/>
        </w:rPr>
        <w:t xml:space="preserve">…. </w:t>
      </w:r>
      <w:r w:rsidR="00E41BB9" w:rsidRPr="00E41BB9">
        <w:rPr>
          <w:sz w:val="28"/>
          <w:szCs w:val="28"/>
        </w:rPr>
        <w:t>ermittelt einen Zufallswert</w:t>
      </w:r>
      <w:r w:rsidR="00E41BB9">
        <w:rPr>
          <w:sz w:val="32"/>
          <w:szCs w:val="32"/>
        </w:rPr>
        <w:t xml:space="preserve"> </w:t>
      </w:r>
      <w:r w:rsidR="00E41BB9" w:rsidRPr="00E41BB9">
        <w:rPr>
          <w:sz w:val="16"/>
          <w:szCs w:val="16"/>
        </w:rPr>
        <w:t>(zwischen beiderseits einschließlich a und b</w:t>
      </w:r>
      <w:r w:rsidR="00E41BB9">
        <w:rPr>
          <w:sz w:val="16"/>
          <w:szCs w:val="16"/>
        </w:rPr>
        <w:t>)</w:t>
      </w:r>
    </w:p>
    <w:p w:rsidR="00E41BB9" w:rsidRDefault="00E41BB9" w:rsidP="00E41BB9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Rückgabewert: ….. den ermittelten Zufallswert</w:t>
      </w:r>
    </w:p>
    <w:p w:rsidR="00136E0C" w:rsidRDefault="00136E0C" w:rsidP="00E41BB9">
      <w:pPr>
        <w:spacing w:line="240" w:lineRule="auto"/>
        <w:jc w:val="both"/>
        <w:rPr>
          <w:sz w:val="32"/>
          <w:szCs w:val="32"/>
        </w:rPr>
      </w:pPr>
    </w:p>
    <w:p w:rsidR="00E41BB9" w:rsidRPr="00E41BB9" w:rsidRDefault="00E41BB9" w:rsidP="00E41BB9">
      <w:pPr>
        <w:spacing w:line="240" w:lineRule="auto"/>
        <w:jc w:val="both"/>
        <w:rPr>
          <w:sz w:val="32"/>
          <w:szCs w:val="32"/>
        </w:rPr>
      </w:pPr>
    </w:p>
    <w:p w:rsidR="000E2B36" w:rsidRDefault="00E41BB9" w:rsidP="00E41BB9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Testen Sie die Funktion bitte durch das folgende Hauptprogramm:</w:t>
      </w:r>
    </w:p>
    <w:p w:rsidR="00E41BB9" w:rsidRDefault="00E41BB9" w:rsidP="00E41BB9">
      <w:pPr>
        <w:spacing w:line="240" w:lineRule="auto"/>
        <w:jc w:val="both"/>
        <w:rPr>
          <w:sz w:val="32"/>
          <w:szCs w:val="32"/>
        </w:rPr>
      </w:pPr>
    </w:p>
    <w:p w:rsidR="004D6099" w:rsidRDefault="004D6099" w:rsidP="00E41BB9">
      <w:pPr>
        <w:spacing w:line="240" w:lineRule="auto"/>
        <w:jc w:val="both"/>
        <w:rPr>
          <w:sz w:val="32"/>
          <w:szCs w:val="32"/>
        </w:rPr>
      </w:pPr>
    </w:p>
    <w:p w:rsidR="004D6099" w:rsidRPr="004D6099" w:rsidRDefault="00E41BB9" w:rsidP="00E41BB9">
      <w:pPr>
        <w:spacing w:line="240" w:lineRule="auto"/>
        <w:jc w:val="both"/>
        <w:rPr>
          <w:sz w:val="28"/>
          <w:szCs w:val="28"/>
        </w:rPr>
      </w:pPr>
      <w:r w:rsidRPr="004D6099">
        <w:rPr>
          <w:sz w:val="28"/>
          <w:szCs w:val="28"/>
        </w:rPr>
        <w:t xml:space="preserve">Das Programm startet mit einer Schleife. </w:t>
      </w:r>
    </w:p>
    <w:p w:rsidR="004D6099" w:rsidRPr="004D6099" w:rsidRDefault="004D6099" w:rsidP="00E41BB9">
      <w:pPr>
        <w:spacing w:line="240" w:lineRule="auto"/>
        <w:jc w:val="both"/>
        <w:rPr>
          <w:sz w:val="28"/>
          <w:szCs w:val="28"/>
        </w:rPr>
      </w:pPr>
    </w:p>
    <w:p w:rsidR="004D6099" w:rsidRPr="004D6099" w:rsidRDefault="00E41BB9" w:rsidP="00E41BB9">
      <w:pPr>
        <w:spacing w:line="240" w:lineRule="auto"/>
        <w:jc w:val="both"/>
        <w:rPr>
          <w:sz w:val="28"/>
          <w:szCs w:val="28"/>
        </w:rPr>
      </w:pPr>
      <w:r w:rsidRPr="004D6099">
        <w:rPr>
          <w:sz w:val="28"/>
          <w:szCs w:val="28"/>
        </w:rPr>
        <w:t xml:space="preserve">Im ersten Durchlauf wird mit der obigen Funktion eine Zufallszahl zwischen </w:t>
      </w:r>
      <w:r w:rsidR="00136E0C" w:rsidRPr="004D6099">
        <w:rPr>
          <w:sz w:val="28"/>
          <w:szCs w:val="28"/>
        </w:rPr>
        <w:t xml:space="preserve">(beiderseits einschließlich) </w:t>
      </w:r>
      <w:r w:rsidRPr="004D6099">
        <w:rPr>
          <w:b/>
          <w:color w:val="00B0F0"/>
          <w:sz w:val="28"/>
          <w:szCs w:val="28"/>
        </w:rPr>
        <w:t>1</w:t>
      </w:r>
      <w:r w:rsidRPr="004D6099">
        <w:rPr>
          <w:b/>
          <w:sz w:val="28"/>
          <w:szCs w:val="28"/>
        </w:rPr>
        <w:t xml:space="preserve"> und 100</w:t>
      </w:r>
      <w:r w:rsidRPr="004D6099">
        <w:rPr>
          <w:sz w:val="28"/>
          <w:szCs w:val="28"/>
        </w:rPr>
        <w:t xml:space="preserve"> </w:t>
      </w:r>
      <w:r w:rsidR="00136E0C" w:rsidRPr="004D6099">
        <w:rPr>
          <w:sz w:val="28"/>
          <w:szCs w:val="28"/>
        </w:rPr>
        <w:t xml:space="preserve">ermittelt, der Rückgabewert in der Variable x abgespeichert und auf der Konsole ausgegeben. </w:t>
      </w:r>
    </w:p>
    <w:p w:rsidR="004D6099" w:rsidRPr="004D6099" w:rsidRDefault="004D6099" w:rsidP="00E41BB9">
      <w:pPr>
        <w:spacing w:line="240" w:lineRule="auto"/>
        <w:jc w:val="both"/>
        <w:rPr>
          <w:sz w:val="28"/>
          <w:szCs w:val="28"/>
        </w:rPr>
      </w:pPr>
    </w:p>
    <w:p w:rsidR="00E41BB9" w:rsidRPr="004D6099" w:rsidRDefault="00136E0C" w:rsidP="00E41BB9">
      <w:pPr>
        <w:spacing w:line="240" w:lineRule="auto"/>
        <w:jc w:val="both"/>
        <w:rPr>
          <w:sz w:val="28"/>
          <w:szCs w:val="28"/>
        </w:rPr>
      </w:pPr>
      <w:r w:rsidRPr="004D6099">
        <w:rPr>
          <w:sz w:val="28"/>
          <w:szCs w:val="28"/>
        </w:rPr>
        <w:t xml:space="preserve">In allen anderen Durchläufen wird mittels der Funktion ein Zufallswert zwischen (beiderseits einschließlich) </w:t>
      </w:r>
      <w:r w:rsidRPr="004D6099">
        <w:rPr>
          <w:b/>
          <w:color w:val="00B0F0"/>
          <w:sz w:val="28"/>
          <w:szCs w:val="28"/>
        </w:rPr>
        <w:t>x</w:t>
      </w:r>
      <w:r w:rsidRPr="004D6099">
        <w:rPr>
          <w:b/>
          <w:sz w:val="28"/>
          <w:szCs w:val="28"/>
        </w:rPr>
        <w:t xml:space="preserve"> und 100</w:t>
      </w:r>
      <w:r w:rsidRPr="004D6099">
        <w:rPr>
          <w:sz w:val="28"/>
          <w:szCs w:val="28"/>
        </w:rPr>
        <w:t xml:space="preserve"> ermittelt, erneut in x abgespeichert und ebenfalls ausgegeben.</w:t>
      </w:r>
    </w:p>
    <w:p w:rsidR="00136E0C" w:rsidRPr="004D6099" w:rsidRDefault="00136E0C" w:rsidP="00E41BB9">
      <w:pPr>
        <w:spacing w:line="240" w:lineRule="auto"/>
        <w:jc w:val="both"/>
        <w:rPr>
          <w:sz w:val="28"/>
          <w:szCs w:val="28"/>
        </w:rPr>
      </w:pPr>
      <w:r w:rsidRPr="004D6099">
        <w:rPr>
          <w:sz w:val="28"/>
          <w:szCs w:val="28"/>
        </w:rPr>
        <w:t>Schleife und Programm enden, sobald x den Wert 100 annimmt.</w:t>
      </w:r>
    </w:p>
    <w:p w:rsidR="000E2B36" w:rsidRPr="00D9497E" w:rsidRDefault="000E2B36" w:rsidP="008D0DF1">
      <w:pPr>
        <w:spacing w:line="240" w:lineRule="auto"/>
        <w:jc w:val="both"/>
        <w:rPr>
          <w:sz w:val="24"/>
          <w:szCs w:val="24"/>
        </w:rPr>
      </w:pPr>
    </w:p>
    <w:p w:rsidR="00DD2C4D" w:rsidRDefault="00DD2C4D" w:rsidP="00D96461">
      <w:pPr>
        <w:spacing w:line="240" w:lineRule="auto"/>
        <w:jc w:val="both"/>
        <w:rPr>
          <w:b/>
          <w:sz w:val="36"/>
          <w:szCs w:val="36"/>
        </w:rPr>
      </w:pPr>
    </w:p>
    <w:p w:rsidR="00DD2C4D" w:rsidRDefault="00DD2C4D" w:rsidP="00D96461">
      <w:pPr>
        <w:spacing w:line="240" w:lineRule="auto"/>
        <w:jc w:val="both"/>
        <w:rPr>
          <w:b/>
          <w:sz w:val="36"/>
          <w:szCs w:val="36"/>
        </w:rPr>
      </w:pPr>
      <w:bookmarkStart w:id="0" w:name="_GoBack"/>
      <w:bookmarkEnd w:id="0"/>
    </w:p>
    <w:p w:rsidR="00152BEF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:rsidR="00152BEF" w:rsidRPr="00152BEF" w:rsidRDefault="00152BEF" w:rsidP="00D96461">
      <w:pPr>
        <w:spacing w:line="240" w:lineRule="auto"/>
        <w:jc w:val="both"/>
        <w:rPr>
          <w:b/>
          <w:sz w:val="18"/>
          <w:szCs w:val="18"/>
        </w:rPr>
      </w:pPr>
    </w:p>
    <w:p w:rsidR="00AF121F" w:rsidRPr="00312991" w:rsidRDefault="00BF1039" w:rsidP="00D9646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Erstellen Sie bitte </w:t>
      </w:r>
      <w:r w:rsidR="007E5A6B" w:rsidRPr="00312991">
        <w:rPr>
          <w:sz w:val="28"/>
          <w:szCs w:val="28"/>
        </w:rPr>
        <w:t>zunächst ein</w:t>
      </w:r>
      <w:r w:rsidR="0071202A">
        <w:rPr>
          <w:sz w:val="28"/>
          <w:szCs w:val="28"/>
        </w:rPr>
        <w:t xml:space="preserve"> entsprechendes</w:t>
      </w:r>
      <w:r w:rsidR="007E5A6B" w:rsidRPr="00312991">
        <w:rPr>
          <w:sz w:val="28"/>
          <w:szCs w:val="28"/>
        </w:rPr>
        <w:t xml:space="preserve"> </w:t>
      </w:r>
      <w:r w:rsidR="0071202A">
        <w:rPr>
          <w:b/>
          <w:sz w:val="28"/>
          <w:szCs w:val="28"/>
        </w:rPr>
        <w:t>Struktogramm</w:t>
      </w:r>
      <w:r w:rsidR="007E5A6B" w:rsidRPr="00312991">
        <w:rPr>
          <w:sz w:val="28"/>
          <w:szCs w:val="28"/>
        </w:rPr>
        <w:t xml:space="preserve"> und übersetzen Sie dies</w:t>
      </w:r>
      <w:r w:rsidR="0071202A">
        <w:rPr>
          <w:sz w:val="28"/>
          <w:szCs w:val="28"/>
        </w:rPr>
        <w:t>es</w:t>
      </w:r>
      <w:r w:rsidR="007E5A6B" w:rsidRPr="00312991">
        <w:rPr>
          <w:sz w:val="28"/>
          <w:szCs w:val="28"/>
        </w:rPr>
        <w:t xml:space="preserve"> bitte erst anschließend in einen geeigneten </w:t>
      </w:r>
      <w:r w:rsidR="007E5A6B" w:rsidRPr="00312991">
        <w:rPr>
          <w:b/>
          <w:sz w:val="28"/>
          <w:szCs w:val="28"/>
        </w:rPr>
        <w:t>Quellcode</w:t>
      </w:r>
      <w:r w:rsidR="007E5A6B" w:rsidRPr="00312991">
        <w:rPr>
          <w:sz w:val="28"/>
          <w:szCs w:val="28"/>
        </w:rPr>
        <w:t>.</w:t>
      </w:r>
    </w:p>
    <w:p w:rsidR="00AF121F" w:rsidRDefault="00AF121F" w:rsidP="00D96461">
      <w:pPr>
        <w:spacing w:line="240" w:lineRule="auto"/>
        <w:jc w:val="both"/>
        <w:rPr>
          <w:sz w:val="32"/>
          <w:szCs w:val="32"/>
        </w:rPr>
      </w:pPr>
    </w:p>
    <w:p w:rsidR="00711674" w:rsidRPr="00ED7A26" w:rsidRDefault="00711674" w:rsidP="00711674"/>
    <w:sectPr w:rsidR="00711674" w:rsidRPr="00ED7A26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934" w:rsidRDefault="00BF1934" w:rsidP="006D6A00">
      <w:r>
        <w:separator/>
      </w:r>
    </w:p>
  </w:endnote>
  <w:endnote w:type="continuationSeparator" w:id="0">
    <w:p w:rsidR="00BF1934" w:rsidRDefault="00BF1934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934" w:rsidRDefault="00BF1934" w:rsidP="006D6A00">
      <w:r>
        <w:separator/>
      </w:r>
    </w:p>
  </w:footnote>
  <w:footnote w:type="continuationSeparator" w:id="0">
    <w:p w:rsidR="00BF1934" w:rsidRDefault="00BF1934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B02C0"/>
    <w:multiLevelType w:val="hybridMultilevel"/>
    <w:tmpl w:val="E69A49A2"/>
    <w:lvl w:ilvl="0" w:tplc="1CF2E050">
      <w:start w:val="1"/>
      <w:numFmt w:val="lowerLetter"/>
      <w:lvlText w:val="%1)"/>
      <w:lvlJc w:val="left"/>
      <w:pPr>
        <w:ind w:left="720" w:hanging="360"/>
      </w:pPr>
      <w:rPr>
        <w:rFonts w:ascii="Frutiger 45 Light" w:eastAsiaTheme="minorEastAsia" w:hAnsi="Frutiger 45 Light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1201"/>
    <w:multiLevelType w:val="hybridMultilevel"/>
    <w:tmpl w:val="13260E4C"/>
    <w:lvl w:ilvl="0" w:tplc="C1508E8C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664C"/>
    <w:multiLevelType w:val="hybridMultilevel"/>
    <w:tmpl w:val="2042D7F6"/>
    <w:lvl w:ilvl="0" w:tplc="8D3A5A0E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22D90"/>
    <w:multiLevelType w:val="hybridMultilevel"/>
    <w:tmpl w:val="BA6C421C"/>
    <w:lvl w:ilvl="0" w:tplc="E844047E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809D0"/>
    <w:multiLevelType w:val="hybridMultilevel"/>
    <w:tmpl w:val="B2260324"/>
    <w:lvl w:ilvl="0" w:tplc="541AEB34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66CEE"/>
    <w:rsid w:val="0009275E"/>
    <w:rsid w:val="000937F8"/>
    <w:rsid w:val="000A1E53"/>
    <w:rsid w:val="000B60BB"/>
    <w:rsid w:val="000E2B36"/>
    <w:rsid w:val="000E6D8C"/>
    <w:rsid w:val="001100A7"/>
    <w:rsid w:val="00120077"/>
    <w:rsid w:val="00136E0C"/>
    <w:rsid w:val="00152BEF"/>
    <w:rsid w:val="00172122"/>
    <w:rsid w:val="001B05EA"/>
    <w:rsid w:val="001B5914"/>
    <w:rsid w:val="001C211E"/>
    <w:rsid w:val="001C461E"/>
    <w:rsid w:val="001C5E68"/>
    <w:rsid w:val="002138D9"/>
    <w:rsid w:val="00213A1B"/>
    <w:rsid w:val="00216735"/>
    <w:rsid w:val="00240C4E"/>
    <w:rsid w:val="00252AC6"/>
    <w:rsid w:val="00252ED5"/>
    <w:rsid w:val="002573DA"/>
    <w:rsid w:val="002642EF"/>
    <w:rsid w:val="002B3558"/>
    <w:rsid w:val="002F5B79"/>
    <w:rsid w:val="00312991"/>
    <w:rsid w:val="0033218D"/>
    <w:rsid w:val="003A5ED6"/>
    <w:rsid w:val="003B26DD"/>
    <w:rsid w:val="003C7BC4"/>
    <w:rsid w:val="0041692B"/>
    <w:rsid w:val="0042344D"/>
    <w:rsid w:val="00456CE2"/>
    <w:rsid w:val="0047145A"/>
    <w:rsid w:val="0047518E"/>
    <w:rsid w:val="004957FA"/>
    <w:rsid w:val="004D6099"/>
    <w:rsid w:val="004D6615"/>
    <w:rsid w:val="004D7C78"/>
    <w:rsid w:val="004E09F7"/>
    <w:rsid w:val="005060AC"/>
    <w:rsid w:val="00516E7F"/>
    <w:rsid w:val="00536136"/>
    <w:rsid w:val="00544415"/>
    <w:rsid w:val="00582E16"/>
    <w:rsid w:val="00594E35"/>
    <w:rsid w:val="005C08F2"/>
    <w:rsid w:val="00602D5C"/>
    <w:rsid w:val="00661E96"/>
    <w:rsid w:val="00674E88"/>
    <w:rsid w:val="006A0C7A"/>
    <w:rsid w:val="006D6A00"/>
    <w:rsid w:val="007004A8"/>
    <w:rsid w:val="00711674"/>
    <w:rsid w:val="0071202A"/>
    <w:rsid w:val="00712BFC"/>
    <w:rsid w:val="00722FB4"/>
    <w:rsid w:val="007377DB"/>
    <w:rsid w:val="00745B01"/>
    <w:rsid w:val="00751BAB"/>
    <w:rsid w:val="00760737"/>
    <w:rsid w:val="007763AF"/>
    <w:rsid w:val="007E5A6B"/>
    <w:rsid w:val="00800CDD"/>
    <w:rsid w:val="00822B9B"/>
    <w:rsid w:val="0082357A"/>
    <w:rsid w:val="0083353D"/>
    <w:rsid w:val="00842E16"/>
    <w:rsid w:val="008C4C7F"/>
    <w:rsid w:val="008D0DF1"/>
    <w:rsid w:val="009038DE"/>
    <w:rsid w:val="00910AC2"/>
    <w:rsid w:val="00920A4D"/>
    <w:rsid w:val="00947759"/>
    <w:rsid w:val="009500C1"/>
    <w:rsid w:val="00952954"/>
    <w:rsid w:val="00970BC2"/>
    <w:rsid w:val="009879BA"/>
    <w:rsid w:val="009A4811"/>
    <w:rsid w:val="009B2574"/>
    <w:rsid w:val="009B6A8B"/>
    <w:rsid w:val="00A02FB6"/>
    <w:rsid w:val="00A27319"/>
    <w:rsid w:val="00A610F1"/>
    <w:rsid w:val="00A62A51"/>
    <w:rsid w:val="00A67D40"/>
    <w:rsid w:val="00AA0DF6"/>
    <w:rsid w:val="00AB0C3B"/>
    <w:rsid w:val="00AB4DF5"/>
    <w:rsid w:val="00AC27CC"/>
    <w:rsid w:val="00AC2B04"/>
    <w:rsid w:val="00AD0095"/>
    <w:rsid w:val="00AD0F47"/>
    <w:rsid w:val="00AF121F"/>
    <w:rsid w:val="00B02A20"/>
    <w:rsid w:val="00B61EF2"/>
    <w:rsid w:val="00B8413E"/>
    <w:rsid w:val="00B8437A"/>
    <w:rsid w:val="00BA0509"/>
    <w:rsid w:val="00BC0530"/>
    <w:rsid w:val="00BD4A40"/>
    <w:rsid w:val="00BF1039"/>
    <w:rsid w:val="00BF1934"/>
    <w:rsid w:val="00BF4E96"/>
    <w:rsid w:val="00C05B4A"/>
    <w:rsid w:val="00C34D3F"/>
    <w:rsid w:val="00C76A39"/>
    <w:rsid w:val="00CC286B"/>
    <w:rsid w:val="00CE067F"/>
    <w:rsid w:val="00CF2CE8"/>
    <w:rsid w:val="00D31466"/>
    <w:rsid w:val="00D50F1D"/>
    <w:rsid w:val="00D9497E"/>
    <w:rsid w:val="00D96461"/>
    <w:rsid w:val="00D96DC8"/>
    <w:rsid w:val="00DD2C4D"/>
    <w:rsid w:val="00DD76EB"/>
    <w:rsid w:val="00E05B8B"/>
    <w:rsid w:val="00E07C31"/>
    <w:rsid w:val="00E41BB9"/>
    <w:rsid w:val="00EA4CD3"/>
    <w:rsid w:val="00EC46F8"/>
    <w:rsid w:val="00ED7A26"/>
    <w:rsid w:val="00F22697"/>
    <w:rsid w:val="00F37B16"/>
    <w:rsid w:val="00F440B7"/>
    <w:rsid w:val="00F5192D"/>
    <w:rsid w:val="00F52C29"/>
    <w:rsid w:val="00F5688D"/>
    <w:rsid w:val="00FB2422"/>
    <w:rsid w:val="00FB29A5"/>
    <w:rsid w:val="00FB4D92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0763D4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2" ma:contentTypeDescription="Ein neues Dokument erstellen." ma:contentTypeScope="" ma:versionID="1f599bff0db999305c00b85ac6738f25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7eb6d1ca2d5fee2626cc14f93b7aaea9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E6B685A7-CB2C-4450-BCD2-6EE85FCD18B3}"/>
</file>

<file path=customXml/itemProps2.xml><?xml version="1.0" encoding="utf-8"?>
<ds:datastoreItem xmlns:ds="http://schemas.openxmlformats.org/officeDocument/2006/customXml" ds:itemID="{69D4E978-F442-4691-B97E-AD570CD84B7E}"/>
</file>

<file path=customXml/itemProps3.xml><?xml version="1.0" encoding="utf-8"?>
<ds:datastoreItem xmlns:ds="http://schemas.openxmlformats.org/officeDocument/2006/customXml" ds:itemID="{9A09B95B-6B39-48ED-B048-93FB8671933E}"/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5</cp:revision>
  <dcterms:created xsi:type="dcterms:W3CDTF">2020-10-23T05:25:00Z</dcterms:created>
  <dcterms:modified xsi:type="dcterms:W3CDTF">2021-08-27T13:13:00Z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