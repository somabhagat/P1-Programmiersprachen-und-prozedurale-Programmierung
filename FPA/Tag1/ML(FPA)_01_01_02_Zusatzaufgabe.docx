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C6" w:rsidRPr="00C50807" w:rsidRDefault="00E16516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ML(FPA</w:t>
      </w:r>
      <w:bookmarkStart w:id="0" w:name="_GoBack"/>
      <w:bookmarkEnd w:id="0"/>
      <w:r w:rsidR="00706572">
        <w:rPr>
          <w:b/>
          <w:sz w:val="40"/>
          <w:szCs w:val="40"/>
        </w:rPr>
        <w:t>)</w:t>
      </w:r>
      <w:r w:rsidR="00252AC6" w:rsidRPr="00C50807">
        <w:rPr>
          <w:b/>
          <w:sz w:val="40"/>
          <w:szCs w:val="40"/>
        </w:rPr>
        <w:t>_01_01</w:t>
      </w:r>
      <w:r w:rsidR="003D7F16">
        <w:rPr>
          <w:b/>
          <w:sz w:val="40"/>
          <w:szCs w:val="40"/>
        </w:rPr>
        <w:t>_02</w:t>
      </w:r>
      <w:r w:rsidR="00650444">
        <w:rPr>
          <w:b/>
          <w:sz w:val="40"/>
          <w:szCs w:val="40"/>
        </w:rPr>
        <w:t>_Zusatzaufgabe</w:t>
      </w:r>
    </w:p>
    <w:p w:rsidR="00252AC6" w:rsidRDefault="00252AC6" w:rsidP="00252AC6">
      <w:pPr>
        <w:spacing w:before="240" w:after="240" w:line="240" w:lineRule="exact"/>
        <w:contextualSpacing/>
        <w:jc w:val="both"/>
      </w:pPr>
    </w:p>
    <w:p w:rsidR="00252AC6" w:rsidRPr="004D6AAB" w:rsidRDefault="00252AC6" w:rsidP="0041692B">
      <w:pPr>
        <w:spacing w:before="240" w:after="240" w:line="240" w:lineRule="auto"/>
        <w:contextualSpacing/>
        <w:jc w:val="both"/>
        <w:rPr>
          <w:b/>
          <w:sz w:val="24"/>
          <w:szCs w:val="24"/>
        </w:rPr>
      </w:pPr>
    </w:p>
    <w:p w:rsidR="00650444" w:rsidRDefault="00650444" w:rsidP="00D3066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Zunächst fehlt</w:t>
      </w:r>
      <w:r w:rsidR="00706572">
        <w:rPr>
          <w:sz w:val="24"/>
          <w:szCs w:val="24"/>
        </w:rPr>
        <w:t xml:space="preserve"> uns zur Umsetzung des Kundenwunsches natü</w:t>
      </w:r>
      <w:r>
        <w:rPr>
          <w:sz w:val="24"/>
          <w:szCs w:val="24"/>
        </w:rPr>
        <w:t>rlich die Möglichkeit, vom User einen Alters-Wert abzufragen</w:t>
      </w:r>
      <w:r w:rsidR="00706572">
        <w:rPr>
          <w:sz w:val="24"/>
          <w:szCs w:val="24"/>
        </w:rPr>
        <w:t xml:space="preserve"> </w:t>
      </w:r>
    </w:p>
    <w:p w:rsidR="00711674" w:rsidRDefault="00706572" w:rsidP="00650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=&gt; „</w:t>
      </w:r>
      <w:r w:rsidRPr="00706572">
        <w:rPr>
          <w:b/>
          <w:sz w:val="24"/>
          <w:szCs w:val="24"/>
        </w:rPr>
        <w:t>Eingabe</w:t>
      </w:r>
      <w:r>
        <w:rPr>
          <w:sz w:val="24"/>
          <w:szCs w:val="24"/>
        </w:rPr>
        <w:t>“</w:t>
      </w:r>
    </w:p>
    <w:p w:rsidR="00706572" w:rsidRDefault="00706572" w:rsidP="00D3066B">
      <w:pPr>
        <w:spacing w:line="240" w:lineRule="auto"/>
        <w:jc w:val="both"/>
        <w:rPr>
          <w:sz w:val="24"/>
          <w:szCs w:val="24"/>
        </w:rPr>
      </w:pPr>
    </w:p>
    <w:p w:rsidR="00650444" w:rsidRDefault="00706572" w:rsidP="00D3066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Anschließend wäre es von Bedeutung, entscheiden zu können, ob die eingegebene Zahl kleiner (als zum Beispiel 30) oder größer</w:t>
      </w:r>
      <w:r w:rsidR="00650444">
        <w:rPr>
          <w:sz w:val="24"/>
          <w:szCs w:val="24"/>
        </w:rPr>
        <w:t>/gleich</w:t>
      </w:r>
      <w:r>
        <w:rPr>
          <w:sz w:val="24"/>
          <w:szCs w:val="24"/>
        </w:rPr>
        <w:t xml:space="preserve"> diesem Wert ist. </w:t>
      </w:r>
    </w:p>
    <w:p w:rsidR="00706572" w:rsidRDefault="00650444" w:rsidP="00650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 w:rsidR="00706572">
        <w:rPr>
          <w:sz w:val="24"/>
          <w:szCs w:val="24"/>
        </w:rPr>
        <w:t>„</w:t>
      </w:r>
      <w:r>
        <w:rPr>
          <w:b/>
          <w:sz w:val="24"/>
          <w:szCs w:val="24"/>
        </w:rPr>
        <w:t>Vergleichsoperator</w:t>
      </w:r>
      <w:r w:rsidR="00706572">
        <w:rPr>
          <w:b/>
          <w:sz w:val="24"/>
          <w:szCs w:val="24"/>
        </w:rPr>
        <w:t>“</w:t>
      </w:r>
      <w:r>
        <w:rPr>
          <w:sz w:val="24"/>
          <w:szCs w:val="24"/>
        </w:rPr>
        <w:t xml:space="preserve"> </w:t>
      </w:r>
    </w:p>
    <w:p w:rsidR="00650444" w:rsidRDefault="00650444" w:rsidP="00650444">
      <w:pPr>
        <w:spacing w:line="240" w:lineRule="auto"/>
        <w:ind w:firstLine="708"/>
        <w:jc w:val="both"/>
        <w:rPr>
          <w:sz w:val="24"/>
          <w:szCs w:val="24"/>
        </w:rPr>
      </w:pPr>
    </w:p>
    <w:p w:rsidR="00706572" w:rsidRDefault="00706572" w:rsidP="00D3066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Ferner würden wir ein Sprachelement benötigen, das entscheidet, welcher der beiden folgenden Programm-Abschnitte abgearbeitet werden sollte: </w:t>
      </w:r>
    </w:p>
    <w:p w:rsidR="00706572" w:rsidRDefault="00650444" w:rsidP="00650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06572" w:rsidRPr="00650444">
        <w:rPr>
          <w:sz w:val="24"/>
          <w:szCs w:val="24"/>
        </w:rPr>
        <w:t>Ausgabe: „jung“</w:t>
      </w:r>
    </w:p>
    <w:p w:rsidR="00650444" w:rsidRPr="00650444" w:rsidRDefault="00650444" w:rsidP="00650444">
      <w:pPr>
        <w:spacing w:line="240" w:lineRule="auto"/>
        <w:jc w:val="both"/>
        <w:rPr>
          <w:sz w:val="18"/>
          <w:szCs w:val="18"/>
        </w:rPr>
      </w:pPr>
      <w:r>
        <w:rPr>
          <w:sz w:val="24"/>
          <w:szCs w:val="24"/>
        </w:rPr>
        <w:t xml:space="preserve">          </w:t>
      </w:r>
      <w:r w:rsidRPr="00650444">
        <w:rPr>
          <w:sz w:val="18"/>
          <w:szCs w:val="18"/>
        </w:rPr>
        <w:t>(oder)</w:t>
      </w:r>
    </w:p>
    <w:p w:rsidR="00706572" w:rsidRDefault="00650444" w:rsidP="00650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06572" w:rsidRPr="00650444">
        <w:rPr>
          <w:sz w:val="24"/>
          <w:szCs w:val="24"/>
        </w:rPr>
        <w:t xml:space="preserve">Ausgabe: „alt“ </w:t>
      </w:r>
    </w:p>
    <w:p w:rsidR="00650444" w:rsidRDefault="00650444" w:rsidP="00650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=&gt; „</w:t>
      </w:r>
      <w:r w:rsidRPr="00706572">
        <w:rPr>
          <w:b/>
          <w:sz w:val="24"/>
          <w:szCs w:val="24"/>
        </w:rPr>
        <w:t>Ver</w:t>
      </w:r>
      <w:r>
        <w:rPr>
          <w:b/>
          <w:sz w:val="24"/>
          <w:szCs w:val="24"/>
        </w:rPr>
        <w:t>zweigung“</w:t>
      </w:r>
      <w:r>
        <w:rPr>
          <w:sz w:val="24"/>
          <w:szCs w:val="24"/>
        </w:rPr>
        <w:t xml:space="preserve"> </w:t>
      </w:r>
    </w:p>
    <w:p w:rsidR="00650444" w:rsidRDefault="00650444" w:rsidP="00650444">
      <w:pPr>
        <w:spacing w:line="240" w:lineRule="auto"/>
        <w:jc w:val="both"/>
        <w:rPr>
          <w:sz w:val="24"/>
          <w:szCs w:val="24"/>
        </w:rPr>
      </w:pPr>
    </w:p>
    <w:p w:rsidR="00650444" w:rsidRDefault="00650444" w:rsidP="00650444">
      <w:pPr>
        <w:spacing w:line="240" w:lineRule="auto"/>
        <w:jc w:val="both"/>
        <w:rPr>
          <w:sz w:val="24"/>
          <w:szCs w:val="24"/>
        </w:rPr>
      </w:pPr>
    </w:p>
    <w:p w:rsidR="00650444" w:rsidRPr="00650444" w:rsidRDefault="00650444" w:rsidP="00650444">
      <w:pPr>
        <w:spacing w:line="240" w:lineRule="auto"/>
        <w:jc w:val="both"/>
        <w:rPr>
          <w:b/>
          <w:sz w:val="24"/>
          <w:szCs w:val="24"/>
        </w:rPr>
      </w:pPr>
      <w:r w:rsidRPr="00650444">
        <w:rPr>
          <w:b/>
          <w:sz w:val="24"/>
          <w:szCs w:val="24"/>
        </w:rPr>
        <w:t>Hinweis:</w:t>
      </w:r>
    </w:p>
    <w:p w:rsidR="00650444" w:rsidRDefault="00650444" w:rsidP="006504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Auch diese Elemente werden wir im Laufe der kommenden Tage kennenlernen.</w:t>
      </w:r>
    </w:p>
    <w:p w:rsidR="00650444" w:rsidRPr="00650444" w:rsidRDefault="00650444" w:rsidP="00650444">
      <w:pPr>
        <w:pStyle w:val="Listenabsatz"/>
        <w:spacing w:line="240" w:lineRule="auto"/>
        <w:ind w:left="1068"/>
        <w:jc w:val="both"/>
        <w:rPr>
          <w:sz w:val="24"/>
          <w:szCs w:val="24"/>
        </w:rPr>
      </w:pPr>
    </w:p>
    <w:p w:rsidR="00650444" w:rsidRPr="00706572" w:rsidRDefault="00650444" w:rsidP="00650444">
      <w:pPr>
        <w:pStyle w:val="Listenabsatz"/>
        <w:spacing w:line="240" w:lineRule="auto"/>
        <w:jc w:val="both"/>
        <w:rPr>
          <w:sz w:val="24"/>
          <w:szCs w:val="24"/>
        </w:rPr>
      </w:pPr>
    </w:p>
    <w:sectPr w:rsidR="00650444" w:rsidRPr="00706572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2F7" w:rsidRDefault="001C32F7" w:rsidP="006D6A00">
      <w:r>
        <w:separator/>
      </w:r>
    </w:p>
  </w:endnote>
  <w:endnote w:type="continuationSeparator" w:id="0">
    <w:p w:rsidR="001C32F7" w:rsidRDefault="001C32F7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2F7" w:rsidRDefault="001C32F7" w:rsidP="006D6A00">
      <w:r>
        <w:separator/>
      </w:r>
    </w:p>
  </w:footnote>
  <w:footnote w:type="continuationSeparator" w:id="0">
    <w:p w:rsidR="001C32F7" w:rsidRDefault="001C32F7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44762"/>
    <w:multiLevelType w:val="hybridMultilevel"/>
    <w:tmpl w:val="85C086D6"/>
    <w:lvl w:ilvl="0" w:tplc="5CD6F4BC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F1879"/>
    <w:multiLevelType w:val="hybridMultilevel"/>
    <w:tmpl w:val="C3B8F8AE"/>
    <w:lvl w:ilvl="0" w:tplc="0ADE6C5E">
      <w:numFmt w:val="bullet"/>
      <w:lvlText w:val="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EA30220"/>
    <w:multiLevelType w:val="hybridMultilevel"/>
    <w:tmpl w:val="9BB4ED84"/>
    <w:lvl w:ilvl="0" w:tplc="09463A94">
      <w:numFmt w:val="bullet"/>
      <w:lvlText w:val="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9275E"/>
    <w:rsid w:val="000937F8"/>
    <w:rsid w:val="000B60BB"/>
    <w:rsid w:val="00172122"/>
    <w:rsid w:val="001B05EA"/>
    <w:rsid w:val="001C211E"/>
    <w:rsid w:val="001C32F7"/>
    <w:rsid w:val="001C461E"/>
    <w:rsid w:val="002138D9"/>
    <w:rsid w:val="00213A1B"/>
    <w:rsid w:val="00216735"/>
    <w:rsid w:val="00240C4E"/>
    <w:rsid w:val="00252AC6"/>
    <w:rsid w:val="00252ED5"/>
    <w:rsid w:val="002573DA"/>
    <w:rsid w:val="002642EF"/>
    <w:rsid w:val="003A5ED6"/>
    <w:rsid w:val="003B26DD"/>
    <w:rsid w:val="003D7F16"/>
    <w:rsid w:val="0041692B"/>
    <w:rsid w:val="0042344D"/>
    <w:rsid w:val="00425A87"/>
    <w:rsid w:val="0047145A"/>
    <w:rsid w:val="004722D5"/>
    <w:rsid w:val="0047518E"/>
    <w:rsid w:val="004957FA"/>
    <w:rsid w:val="004D6AAB"/>
    <w:rsid w:val="004D7C78"/>
    <w:rsid w:val="00536136"/>
    <w:rsid w:val="00582E16"/>
    <w:rsid w:val="00594E35"/>
    <w:rsid w:val="00604AD5"/>
    <w:rsid w:val="00650444"/>
    <w:rsid w:val="00674E88"/>
    <w:rsid w:val="00693A5C"/>
    <w:rsid w:val="006A0C7A"/>
    <w:rsid w:val="006D6A00"/>
    <w:rsid w:val="006E45FC"/>
    <w:rsid w:val="007004A8"/>
    <w:rsid w:val="00706572"/>
    <w:rsid w:val="00711674"/>
    <w:rsid w:val="00712BFC"/>
    <w:rsid w:val="00722FB4"/>
    <w:rsid w:val="007377DB"/>
    <w:rsid w:val="00760737"/>
    <w:rsid w:val="007F454B"/>
    <w:rsid w:val="00842E16"/>
    <w:rsid w:val="008C4C7F"/>
    <w:rsid w:val="00920A4D"/>
    <w:rsid w:val="00947759"/>
    <w:rsid w:val="00A27319"/>
    <w:rsid w:val="00A610F1"/>
    <w:rsid w:val="00A62A51"/>
    <w:rsid w:val="00AB0C3B"/>
    <w:rsid w:val="00AB4DF5"/>
    <w:rsid w:val="00AD0F47"/>
    <w:rsid w:val="00B8437A"/>
    <w:rsid w:val="00BC0530"/>
    <w:rsid w:val="00BF4E96"/>
    <w:rsid w:val="00C05B4A"/>
    <w:rsid w:val="00C34D3F"/>
    <w:rsid w:val="00C41118"/>
    <w:rsid w:val="00C76A39"/>
    <w:rsid w:val="00CC286B"/>
    <w:rsid w:val="00D3066B"/>
    <w:rsid w:val="00D50F1D"/>
    <w:rsid w:val="00D539DF"/>
    <w:rsid w:val="00D96DC8"/>
    <w:rsid w:val="00DD76EB"/>
    <w:rsid w:val="00E16516"/>
    <w:rsid w:val="00E66181"/>
    <w:rsid w:val="00EA4CD3"/>
    <w:rsid w:val="00ED7A26"/>
    <w:rsid w:val="00F22697"/>
    <w:rsid w:val="00F440B7"/>
    <w:rsid w:val="00F53AA3"/>
    <w:rsid w:val="00F5688D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646FB1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E8E25CFF-ADF1-4E82-B325-C8168510C3BE}"/>
</file>

<file path=customXml/itemProps2.xml><?xml version="1.0" encoding="utf-8"?>
<ds:datastoreItem xmlns:ds="http://schemas.openxmlformats.org/officeDocument/2006/customXml" ds:itemID="{5470592A-C9EB-442B-BA47-05E43CC17B2B}"/>
</file>

<file path=customXml/itemProps3.xml><?xml version="1.0" encoding="utf-8"?>
<ds:datastoreItem xmlns:ds="http://schemas.openxmlformats.org/officeDocument/2006/customXml" ds:itemID="{57E8EC08-902D-47CA-8798-7A74E956D432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3</cp:revision>
  <dcterms:created xsi:type="dcterms:W3CDTF">2020-07-22T12:58:00Z</dcterms:created>
  <dcterms:modified xsi:type="dcterms:W3CDTF">2020-07-29T13:52:00Z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