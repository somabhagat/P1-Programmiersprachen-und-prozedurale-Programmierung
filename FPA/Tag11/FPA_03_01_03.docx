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Pr="006C59B2" w:rsidRDefault="004D6AAB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Fachpraktische</w:t>
      </w:r>
      <w:r w:rsidR="00D62BD3">
        <w:rPr>
          <w:b/>
          <w:sz w:val="40"/>
          <w:szCs w:val="40"/>
        </w:rPr>
        <w:t>Anwendung</w:t>
      </w:r>
      <w:r w:rsidR="00085E74">
        <w:rPr>
          <w:b/>
          <w:sz w:val="40"/>
          <w:szCs w:val="40"/>
        </w:rPr>
        <w:t>_03_01</w:t>
      </w:r>
      <w:r w:rsidR="00BD4C1C">
        <w:rPr>
          <w:b/>
          <w:sz w:val="40"/>
          <w:szCs w:val="40"/>
        </w:rPr>
        <w:t>_03</w:t>
      </w:r>
    </w:p>
    <w:p w:rsidR="003E7B1F" w:rsidRPr="001F3162" w:rsidRDefault="003E7B1F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252AC6" w:rsidRDefault="00EB671B" w:rsidP="00252AC6">
      <w:pPr>
        <w:spacing w:line="240" w:lineRule="auto"/>
        <w:contextualSpacing/>
        <w:jc w:val="both"/>
        <w:rPr>
          <w:sz w:val="28"/>
          <w:szCs w:val="28"/>
        </w:rPr>
      </w:pPr>
      <w:r w:rsidRPr="00ED2B1C">
        <w:rPr>
          <w:sz w:val="28"/>
          <w:szCs w:val="28"/>
        </w:rPr>
        <w:t xml:space="preserve">Der Kunde beschreibt Ihnen die gewünschte Funktionsweise des zu erstellenden Programmes, indem er Ihnen </w:t>
      </w:r>
      <w:r w:rsidR="008C7821">
        <w:rPr>
          <w:sz w:val="28"/>
          <w:szCs w:val="28"/>
        </w:rPr>
        <w:t>die</w:t>
      </w:r>
      <w:r w:rsidR="00B748F6">
        <w:rPr>
          <w:sz w:val="28"/>
          <w:szCs w:val="28"/>
        </w:rPr>
        <w:t xml:space="preserve"> folgende</w:t>
      </w:r>
      <w:r w:rsidR="008C7821">
        <w:rPr>
          <w:sz w:val="28"/>
          <w:szCs w:val="28"/>
        </w:rPr>
        <w:t>n</w:t>
      </w:r>
      <w:r w:rsidRPr="00ED2B1C">
        <w:rPr>
          <w:sz w:val="28"/>
          <w:szCs w:val="28"/>
        </w:rPr>
        <w:t xml:space="preserve"> Beispiel</w:t>
      </w:r>
      <w:r w:rsidR="008C7821">
        <w:rPr>
          <w:sz w:val="28"/>
          <w:szCs w:val="28"/>
        </w:rPr>
        <w:t>e</w:t>
      </w:r>
      <w:r w:rsidRPr="00ED2B1C">
        <w:rPr>
          <w:sz w:val="28"/>
          <w:szCs w:val="28"/>
        </w:rPr>
        <w:t xml:space="preserve"> für die Konsolen-Ein- und Ausgabe zur Verfügung stellt:</w:t>
      </w:r>
    </w:p>
    <w:p w:rsidR="00ED2B1C" w:rsidRDefault="00ED2B1C" w:rsidP="00252AC6">
      <w:pPr>
        <w:spacing w:line="240" w:lineRule="auto"/>
        <w:contextualSpacing/>
        <w:jc w:val="both"/>
        <w:rPr>
          <w:sz w:val="28"/>
          <w:szCs w:val="28"/>
        </w:rPr>
      </w:pPr>
    </w:p>
    <w:p w:rsidR="00EB671B" w:rsidRDefault="009178B9" w:rsidP="00252AC6">
      <w:pPr>
        <w:spacing w:line="240" w:lineRule="auto"/>
        <w:contextualSpacing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5A7B029F" wp14:editId="6843FEBF">
            <wp:extent cx="3391786" cy="229424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902" cy="23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21" w:rsidRDefault="008C7821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8C7821" w:rsidRDefault="009178B9" w:rsidP="00252AC6">
      <w:pPr>
        <w:spacing w:line="240" w:lineRule="auto"/>
        <w:contextualSpacing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071094FB" wp14:editId="2BF534AC">
            <wp:extent cx="3391535" cy="2299688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380" cy="23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579E" w:rsidRDefault="00A3579E" w:rsidP="00252AC6">
      <w:pPr>
        <w:spacing w:line="240" w:lineRule="auto"/>
        <w:contextualSpacing/>
        <w:jc w:val="both"/>
        <w:rPr>
          <w:b/>
          <w:sz w:val="36"/>
          <w:szCs w:val="36"/>
        </w:rPr>
      </w:pPr>
    </w:p>
    <w:p w:rsidR="00DD151E" w:rsidRDefault="00DD151E" w:rsidP="00DD151E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DD151E" w:rsidRPr="00312991" w:rsidRDefault="00DD151E" w:rsidP="00DD151E">
      <w:pPr>
        <w:spacing w:line="240" w:lineRule="auto"/>
        <w:jc w:val="both"/>
        <w:rPr>
          <w:b/>
          <w:sz w:val="16"/>
          <w:szCs w:val="16"/>
        </w:rPr>
      </w:pPr>
    </w:p>
    <w:p w:rsidR="00252AC6" w:rsidRPr="00ED2B1C" w:rsidRDefault="00DD151E" w:rsidP="00DD151E">
      <w:pPr>
        <w:spacing w:line="240" w:lineRule="auto"/>
        <w:jc w:val="both"/>
        <w:rPr>
          <w:sz w:val="28"/>
          <w:szCs w:val="28"/>
        </w:rPr>
      </w:pPr>
      <w:r w:rsidRPr="00312991">
        <w:rPr>
          <w:sz w:val="28"/>
          <w:szCs w:val="28"/>
        </w:rPr>
        <w:t>Er</w:t>
      </w:r>
      <w:r w:rsidR="005C45CE">
        <w:rPr>
          <w:sz w:val="28"/>
          <w:szCs w:val="28"/>
        </w:rPr>
        <w:t>stellen Sie bitte zunächst ein</w:t>
      </w:r>
      <w:r w:rsidR="00674B4D">
        <w:rPr>
          <w:sz w:val="28"/>
          <w:szCs w:val="28"/>
        </w:rPr>
        <w:t>en entsprechenden</w:t>
      </w:r>
      <w:r w:rsidRPr="00312991">
        <w:rPr>
          <w:sz w:val="28"/>
          <w:szCs w:val="28"/>
        </w:rPr>
        <w:t xml:space="preserve"> </w:t>
      </w:r>
      <w:r w:rsidR="00674B4D">
        <w:rPr>
          <w:b/>
          <w:sz w:val="28"/>
          <w:szCs w:val="28"/>
        </w:rPr>
        <w:t>Pseudocode</w:t>
      </w:r>
      <w:r w:rsidR="005C45CE">
        <w:rPr>
          <w:sz w:val="28"/>
          <w:szCs w:val="28"/>
        </w:rPr>
        <w:t xml:space="preserve"> und übersetzen Sie dieses</w:t>
      </w:r>
      <w:r w:rsidRPr="00312991">
        <w:rPr>
          <w:sz w:val="28"/>
          <w:szCs w:val="28"/>
        </w:rPr>
        <w:t xml:space="preserve"> bitte erst anschließend in einen geeigneten </w:t>
      </w:r>
      <w:r w:rsidRPr="00312991">
        <w:rPr>
          <w:b/>
          <w:sz w:val="28"/>
          <w:szCs w:val="28"/>
        </w:rPr>
        <w:t>Quellcode</w:t>
      </w:r>
      <w:r w:rsidRPr="00312991">
        <w:rPr>
          <w:sz w:val="28"/>
          <w:szCs w:val="28"/>
        </w:rPr>
        <w:t>.</w:t>
      </w:r>
    </w:p>
    <w:sectPr w:rsidR="00252AC6" w:rsidRPr="00ED2B1C" w:rsidSect="00722FB4">
      <w:headerReference w:type="default" r:id="rId9"/>
      <w:footerReference w:type="default" r:id="rId10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932" w:rsidRDefault="00F10932" w:rsidP="006D6A00">
      <w:r>
        <w:separator/>
      </w:r>
    </w:p>
  </w:endnote>
  <w:endnote w:type="continuationSeparator" w:id="0">
    <w:p w:rsidR="00F10932" w:rsidRDefault="00F10932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932" w:rsidRDefault="00F10932" w:rsidP="006D6A00">
      <w:r>
        <w:separator/>
      </w:r>
    </w:p>
  </w:footnote>
  <w:footnote w:type="continuationSeparator" w:id="0">
    <w:p w:rsidR="00F10932" w:rsidRDefault="00F10932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2F7D06FD"/>
    <w:multiLevelType w:val="hybridMultilevel"/>
    <w:tmpl w:val="1982036A"/>
    <w:lvl w:ilvl="0" w:tplc="94946B5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B30F7"/>
    <w:multiLevelType w:val="hybridMultilevel"/>
    <w:tmpl w:val="C53292E6"/>
    <w:lvl w:ilvl="0" w:tplc="B7EC8102">
      <w:numFmt w:val="bullet"/>
      <w:lvlText w:val=""/>
      <w:lvlJc w:val="left"/>
      <w:pPr>
        <w:ind w:left="142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301618C"/>
    <w:multiLevelType w:val="hybridMultilevel"/>
    <w:tmpl w:val="FCC26248"/>
    <w:lvl w:ilvl="0" w:tplc="F916689E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82A8B"/>
    <w:rsid w:val="00085E74"/>
    <w:rsid w:val="0009275E"/>
    <w:rsid w:val="000937F8"/>
    <w:rsid w:val="000B60BB"/>
    <w:rsid w:val="000C1B68"/>
    <w:rsid w:val="001470F7"/>
    <w:rsid w:val="00172122"/>
    <w:rsid w:val="001B05EA"/>
    <w:rsid w:val="001B36BE"/>
    <w:rsid w:val="001C211E"/>
    <w:rsid w:val="001C461E"/>
    <w:rsid w:val="001F3162"/>
    <w:rsid w:val="002138D9"/>
    <w:rsid w:val="00213A1B"/>
    <w:rsid w:val="00216735"/>
    <w:rsid w:val="00240C4E"/>
    <w:rsid w:val="00252AC6"/>
    <w:rsid w:val="00252ED5"/>
    <w:rsid w:val="002573DA"/>
    <w:rsid w:val="002642EF"/>
    <w:rsid w:val="0026613A"/>
    <w:rsid w:val="00287F45"/>
    <w:rsid w:val="003A5ED6"/>
    <w:rsid w:val="003B26DD"/>
    <w:rsid w:val="003E7B1F"/>
    <w:rsid w:val="0041009E"/>
    <w:rsid w:val="0041692B"/>
    <w:rsid w:val="0041745C"/>
    <w:rsid w:val="0042344D"/>
    <w:rsid w:val="00425A87"/>
    <w:rsid w:val="00433465"/>
    <w:rsid w:val="00455296"/>
    <w:rsid w:val="0047145A"/>
    <w:rsid w:val="0047518E"/>
    <w:rsid w:val="00494F08"/>
    <w:rsid w:val="004957FA"/>
    <w:rsid w:val="004D6AAB"/>
    <w:rsid w:val="004D7C78"/>
    <w:rsid w:val="00501B0A"/>
    <w:rsid w:val="00514883"/>
    <w:rsid w:val="00536136"/>
    <w:rsid w:val="00563221"/>
    <w:rsid w:val="00582E16"/>
    <w:rsid w:val="00592D1C"/>
    <w:rsid w:val="00594E35"/>
    <w:rsid w:val="005A4975"/>
    <w:rsid w:val="005C45CE"/>
    <w:rsid w:val="00604AD5"/>
    <w:rsid w:val="00674B4D"/>
    <w:rsid w:val="00674E88"/>
    <w:rsid w:val="00693A5C"/>
    <w:rsid w:val="006A0C7A"/>
    <w:rsid w:val="006D6A00"/>
    <w:rsid w:val="007004A8"/>
    <w:rsid w:val="00711674"/>
    <w:rsid w:val="00712BFC"/>
    <w:rsid w:val="00722FB4"/>
    <w:rsid w:val="007377DB"/>
    <w:rsid w:val="00760737"/>
    <w:rsid w:val="007951B9"/>
    <w:rsid w:val="007F0C39"/>
    <w:rsid w:val="0080342F"/>
    <w:rsid w:val="00825201"/>
    <w:rsid w:val="00842E16"/>
    <w:rsid w:val="008C05FB"/>
    <w:rsid w:val="008C4C7F"/>
    <w:rsid w:val="008C7821"/>
    <w:rsid w:val="008D2106"/>
    <w:rsid w:val="009178B9"/>
    <w:rsid w:val="00920A4D"/>
    <w:rsid w:val="00947759"/>
    <w:rsid w:val="00960B1E"/>
    <w:rsid w:val="00A25473"/>
    <w:rsid w:val="00A27319"/>
    <w:rsid w:val="00A3579E"/>
    <w:rsid w:val="00A610F1"/>
    <w:rsid w:val="00A62A51"/>
    <w:rsid w:val="00AA610B"/>
    <w:rsid w:val="00AB0C3B"/>
    <w:rsid w:val="00AB4DF5"/>
    <w:rsid w:val="00AD0F47"/>
    <w:rsid w:val="00B636CE"/>
    <w:rsid w:val="00B748F6"/>
    <w:rsid w:val="00B8437A"/>
    <w:rsid w:val="00BC0530"/>
    <w:rsid w:val="00BD4C1C"/>
    <w:rsid w:val="00BF4E96"/>
    <w:rsid w:val="00C05B4A"/>
    <w:rsid w:val="00C34D3F"/>
    <w:rsid w:val="00C41118"/>
    <w:rsid w:val="00C76A39"/>
    <w:rsid w:val="00CC22E6"/>
    <w:rsid w:val="00CC286B"/>
    <w:rsid w:val="00CE5484"/>
    <w:rsid w:val="00D3066B"/>
    <w:rsid w:val="00D50F1D"/>
    <w:rsid w:val="00D60B9D"/>
    <w:rsid w:val="00D61837"/>
    <w:rsid w:val="00D62BD3"/>
    <w:rsid w:val="00D96DC8"/>
    <w:rsid w:val="00DD151E"/>
    <w:rsid w:val="00DD76EB"/>
    <w:rsid w:val="00E52A4E"/>
    <w:rsid w:val="00E65322"/>
    <w:rsid w:val="00E80A5D"/>
    <w:rsid w:val="00EA4CD3"/>
    <w:rsid w:val="00EB671B"/>
    <w:rsid w:val="00ED2B1C"/>
    <w:rsid w:val="00ED7A26"/>
    <w:rsid w:val="00F00076"/>
    <w:rsid w:val="00F10932"/>
    <w:rsid w:val="00F22697"/>
    <w:rsid w:val="00F440B7"/>
    <w:rsid w:val="00F5688D"/>
    <w:rsid w:val="00F6623B"/>
    <w:rsid w:val="00F9262E"/>
    <w:rsid w:val="00F9749D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3B399A6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57BDC39D-F507-4B0D-82FE-F0D10C5F4426}"/>
</file>

<file path=customXml/itemProps2.xml><?xml version="1.0" encoding="utf-8"?>
<ds:datastoreItem xmlns:ds="http://schemas.openxmlformats.org/officeDocument/2006/customXml" ds:itemID="{74DFAACD-8860-4D73-81A1-387F07BB3954}"/>
</file>

<file path=customXml/itemProps3.xml><?xml version="1.0" encoding="utf-8"?>
<ds:datastoreItem xmlns:ds="http://schemas.openxmlformats.org/officeDocument/2006/customXml" ds:itemID="{B0B94312-5957-463E-9864-03A0720CEDAE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2020-10-20T08:23:00Z</dcterms:created>
  <dcterms:modified xsi:type="dcterms:W3CDTF">2020-10-20T08:43:00Z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