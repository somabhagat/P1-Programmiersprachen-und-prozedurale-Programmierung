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AC6" w:rsidRPr="006C59B2" w:rsidRDefault="004D6AAB" w:rsidP="00252AC6">
      <w:pPr>
        <w:spacing w:before="240" w:after="240" w:line="240" w:lineRule="auto"/>
        <w:contextualSpacing/>
        <w:rPr>
          <w:b/>
          <w:sz w:val="40"/>
          <w:szCs w:val="40"/>
        </w:rPr>
      </w:pPr>
      <w:r>
        <w:rPr>
          <w:b/>
          <w:sz w:val="40"/>
          <w:szCs w:val="40"/>
        </w:rPr>
        <w:t>Fachpraktische</w:t>
      </w:r>
      <w:r w:rsidR="00B1217C">
        <w:rPr>
          <w:b/>
          <w:sz w:val="40"/>
          <w:szCs w:val="40"/>
        </w:rPr>
        <w:t>Anwendung</w:t>
      </w:r>
      <w:r w:rsidR="00B033F9">
        <w:rPr>
          <w:b/>
          <w:sz w:val="40"/>
          <w:szCs w:val="40"/>
        </w:rPr>
        <w:t>_03_02</w:t>
      </w:r>
      <w:r w:rsidR="005C45CE">
        <w:rPr>
          <w:b/>
          <w:sz w:val="40"/>
          <w:szCs w:val="40"/>
        </w:rPr>
        <w:t>_02</w:t>
      </w:r>
    </w:p>
    <w:p w:rsidR="003E7B1F" w:rsidRPr="001F3162" w:rsidRDefault="003E7B1F" w:rsidP="00252AC6">
      <w:pPr>
        <w:spacing w:line="240" w:lineRule="auto"/>
        <w:contextualSpacing/>
        <w:jc w:val="both"/>
        <w:rPr>
          <w:sz w:val="36"/>
          <w:szCs w:val="36"/>
        </w:rPr>
      </w:pPr>
    </w:p>
    <w:p w:rsidR="00896E09" w:rsidRDefault="00896E09" w:rsidP="00896E09">
      <w:pPr>
        <w:spacing w:before="240" w:after="240" w:line="240" w:lineRule="auto"/>
        <w:contextualSpacing/>
        <w:rPr>
          <w:sz w:val="24"/>
          <w:szCs w:val="24"/>
        </w:rPr>
      </w:pPr>
      <w:r w:rsidRPr="002722A4">
        <w:rPr>
          <w:sz w:val="24"/>
          <w:szCs w:val="24"/>
        </w:rPr>
        <w:t>Schreiben Sie bitte zunächst die folgende Funktion:</w:t>
      </w:r>
    </w:p>
    <w:p w:rsidR="00896E09" w:rsidRDefault="00896E09" w:rsidP="00896E09">
      <w:pPr>
        <w:spacing w:before="240" w:after="240" w:line="240" w:lineRule="auto"/>
        <w:contextualSpacing/>
        <w:rPr>
          <w:sz w:val="24"/>
          <w:szCs w:val="24"/>
        </w:rPr>
      </w:pPr>
    </w:p>
    <w:p w:rsidR="00896E09" w:rsidRDefault="00896E09" w:rsidP="00896E09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Name: ………….... </w:t>
      </w:r>
      <w:r>
        <w:rPr>
          <w:sz w:val="32"/>
          <w:szCs w:val="32"/>
        </w:rPr>
        <w:t>rundeINT</w:t>
      </w:r>
    </w:p>
    <w:p w:rsidR="00896E09" w:rsidRDefault="00896E09" w:rsidP="00896E09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Übergabewerte: </w:t>
      </w:r>
      <w:r>
        <w:rPr>
          <w:sz w:val="32"/>
          <w:szCs w:val="32"/>
        </w:rPr>
        <w:t>… 2</w:t>
      </w:r>
      <w:r>
        <w:rPr>
          <w:sz w:val="32"/>
          <w:szCs w:val="32"/>
        </w:rPr>
        <w:t xml:space="preserve"> Integer </w:t>
      </w:r>
      <w:r>
        <w:rPr>
          <w:sz w:val="32"/>
          <w:szCs w:val="32"/>
        </w:rPr>
        <w:t>n und e</w:t>
      </w:r>
    </w:p>
    <w:p w:rsidR="00896E09" w:rsidRDefault="00896E09" w:rsidP="00896E09">
      <w:pPr>
        <w:spacing w:line="240" w:lineRule="auto"/>
        <w:jc w:val="both"/>
        <w:rPr>
          <w:sz w:val="16"/>
          <w:szCs w:val="16"/>
        </w:rPr>
      </w:pPr>
      <w:r>
        <w:rPr>
          <w:sz w:val="32"/>
          <w:szCs w:val="32"/>
        </w:rPr>
        <w:t xml:space="preserve">Funktionalität: ..…. </w:t>
      </w:r>
      <w:r w:rsidRPr="00896E09">
        <w:rPr>
          <w:sz w:val="32"/>
          <w:szCs w:val="32"/>
        </w:rPr>
        <w:t xml:space="preserve">rundet n auf </w:t>
      </w:r>
      <w:r w:rsidR="008C6002">
        <w:rPr>
          <w:sz w:val="32"/>
          <w:szCs w:val="32"/>
        </w:rPr>
        <w:t>ein Vielfaches von „</w:t>
      </w:r>
      <w:r w:rsidRPr="00896E09">
        <w:rPr>
          <w:sz w:val="32"/>
          <w:szCs w:val="32"/>
        </w:rPr>
        <w:t>10 hoch e</w:t>
      </w:r>
      <w:r w:rsidR="008C6002">
        <w:rPr>
          <w:sz w:val="32"/>
          <w:szCs w:val="32"/>
        </w:rPr>
        <w:t>“</w:t>
      </w:r>
    </w:p>
    <w:p w:rsidR="00896E09" w:rsidRDefault="00896E09" w:rsidP="00896E09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Rückgabewert: …</w:t>
      </w:r>
      <w:r>
        <w:rPr>
          <w:sz w:val="32"/>
          <w:szCs w:val="32"/>
        </w:rPr>
        <w:t>.</w:t>
      </w:r>
      <w:r>
        <w:rPr>
          <w:sz w:val="32"/>
          <w:szCs w:val="32"/>
        </w:rPr>
        <w:t xml:space="preserve">. </w:t>
      </w:r>
      <w:r>
        <w:rPr>
          <w:sz w:val="32"/>
          <w:szCs w:val="32"/>
        </w:rPr>
        <w:t>d</w:t>
      </w:r>
      <w:r w:rsidRPr="00896E09">
        <w:rPr>
          <w:sz w:val="32"/>
          <w:szCs w:val="32"/>
        </w:rPr>
        <w:t>er gerundete Wert</w:t>
      </w:r>
      <w:r w:rsidRPr="002722A4">
        <w:rPr>
          <w:sz w:val="24"/>
          <w:szCs w:val="24"/>
        </w:rPr>
        <w:t xml:space="preserve"> </w:t>
      </w:r>
    </w:p>
    <w:p w:rsidR="00896E09" w:rsidRDefault="00896E09" w:rsidP="00252AC6">
      <w:pPr>
        <w:spacing w:line="240" w:lineRule="auto"/>
        <w:contextualSpacing/>
        <w:jc w:val="both"/>
        <w:rPr>
          <w:sz w:val="28"/>
          <w:szCs w:val="28"/>
        </w:rPr>
      </w:pPr>
    </w:p>
    <w:p w:rsidR="00896E09" w:rsidRDefault="00896E09" w:rsidP="00252AC6">
      <w:pPr>
        <w:spacing w:line="240" w:lineRule="auto"/>
        <w:contextualSpacing/>
        <w:jc w:val="both"/>
        <w:rPr>
          <w:sz w:val="28"/>
          <w:szCs w:val="28"/>
        </w:rPr>
      </w:pPr>
    </w:p>
    <w:p w:rsidR="00252AC6" w:rsidRPr="00745BF6" w:rsidRDefault="00EB671B" w:rsidP="00252AC6">
      <w:pPr>
        <w:spacing w:line="240" w:lineRule="auto"/>
        <w:contextualSpacing/>
        <w:jc w:val="both"/>
        <w:rPr>
          <w:sz w:val="28"/>
          <w:szCs w:val="28"/>
        </w:rPr>
      </w:pPr>
      <w:r w:rsidRPr="00745BF6">
        <w:rPr>
          <w:sz w:val="28"/>
          <w:szCs w:val="28"/>
        </w:rPr>
        <w:t xml:space="preserve">Der Kunde beschreibt Ihnen die gewünschte Funktionsweise des zu erstellenden </w:t>
      </w:r>
      <w:r w:rsidR="00CA7D2E">
        <w:rPr>
          <w:sz w:val="28"/>
          <w:szCs w:val="28"/>
        </w:rPr>
        <w:t>(Haupt)-</w:t>
      </w:r>
      <w:bookmarkStart w:id="0" w:name="_GoBack"/>
      <w:bookmarkEnd w:id="0"/>
      <w:r w:rsidRPr="00745BF6">
        <w:rPr>
          <w:sz w:val="28"/>
          <w:szCs w:val="28"/>
        </w:rPr>
        <w:t xml:space="preserve">Programmes, indem er Ihnen </w:t>
      </w:r>
      <w:r w:rsidR="0065209C">
        <w:rPr>
          <w:sz w:val="28"/>
          <w:szCs w:val="28"/>
        </w:rPr>
        <w:t>das</w:t>
      </w:r>
      <w:r w:rsidR="003C6095" w:rsidRPr="00745BF6">
        <w:rPr>
          <w:sz w:val="28"/>
          <w:szCs w:val="28"/>
        </w:rPr>
        <w:t xml:space="preserve"> folgende</w:t>
      </w:r>
      <w:r w:rsidRPr="00745BF6">
        <w:rPr>
          <w:sz w:val="28"/>
          <w:szCs w:val="28"/>
        </w:rPr>
        <w:t xml:space="preserve"> Beispiel</w:t>
      </w:r>
      <w:r w:rsidR="00745BF6" w:rsidRPr="00745BF6">
        <w:rPr>
          <w:sz w:val="28"/>
          <w:szCs w:val="28"/>
        </w:rPr>
        <w:t>e</w:t>
      </w:r>
      <w:r w:rsidRPr="00745BF6">
        <w:rPr>
          <w:sz w:val="28"/>
          <w:szCs w:val="28"/>
        </w:rPr>
        <w:t xml:space="preserve"> für die Konsolen-Ein- und Ausgabe zur Verfügung stellt:</w:t>
      </w:r>
    </w:p>
    <w:p w:rsidR="00EB671B" w:rsidRDefault="00EB671B" w:rsidP="00252AC6">
      <w:pPr>
        <w:spacing w:line="240" w:lineRule="auto"/>
        <w:contextualSpacing/>
        <w:jc w:val="both"/>
        <w:rPr>
          <w:sz w:val="36"/>
          <w:szCs w:val="36"/>
        </w:rPr>
      </w:pPr>
    </w:p>
    <w:p w:rsidR="0074490A" w:rsidRDefault="00E7029F" w:rsidP="00252AC6">
      <w:pPr>
        <w:spacing w:line="240" w:lineRule="auto"/>
        <w:contextualSpacing/>
        <w:jc w:val="both"/>
        <w:rPr>
          <w:b/>
          <w:sz w:val="36"/>
          <w:szCs w:val="36"/>
        </w:rPr>
      </w:pPr>
      <w:r>
        <w:rPr>
          <w:noProof/>
          <w:lang w:eastAsia="de-DE"/>
        </w:rPr>
        <w:drawing>
          <wp:inline distT="0" distB="0" distL="0" distR="0" wp14:anchorId="6CBA34E7" wp14:editId="54D905C4">
            <wp:extent cx="3725839" cy="2506638"/>
            <wp:effectExtent l="0" t="0" r="8255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3743" cy="253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C9A" w:rsidRDefault="00DE2C9A" w:rsidP="00252AC6">
      <w:pPr>
        <w:spacing w:line="240" w:lineRule="auto"/>
        <w:contextualSpacing/>
        <w:jc w:val="both"/>
        <w:rPr>
          <w:b/>
          <w:sz w:val="36"/>
          <w:szCs w:val="36"/>
        </w:rPr>
      </w:pPr>
    </w:p>
    <w:p w:rsidR="0065209C" w:rsidRDefault="0065209C" w:rsidP="00252AC6">
      <w:pPr>
        <w:spacing w:line="240" w:lineRule="auto"/>
        <w:contextualSpacing/>
        <w:jc w:val="both"/>
        <w:rPr>
          <w:b/>
          <w:sz w:val="36"/>
          <w:szCs w:val="36"/>
        </w:rPr>
      </w:pPr>
    </w:p>
    <w:p w:rsidR="0065209C" w:rsidRPr="00C50807" w:rsidRDefault="0065209C" w:rsidP="00252AC6">
      <w:pPr>
        <w:spacing w:line="240" w:lineRule="auto"/>
        <w:contextualSpacing/>
        <w:jc w:val="both"/>
        <w:rPr>
          <w:b/>
          <w:sz w:val="36"/>
          <w:szCs w:val="36"/>
        </w:rPr>
      </w:pPr>
    </w:p>
    <w:p w:rsidR="00DD151E" w:rsidRDefault="00DD151E" w:rsidP="00DD151E">
      <w:pPr>
        <w:spacing w:line="240" w:lineRule="auto"/>
        <w:jc w:val="both"/>
        <w:rPr>
          <w:b/>
          <w:sz w:val="36"/>
          <w:szCs w:val="36"/>
        </w:rPr>
      </w:pPr>
      <w:r w:rsidRPr="00D96461">
        <w:rPr>
          <w:b/>
          <w:sz w:val="36"/>
          <w:szCs w:val="36"/>
        </w:rPr>
        <w:t>Aufgabenstellung:</w:t>
      </w:r>
    </w:p>
    <w:p w:rsidR="00DD151E" w:rsidRPr="00312991" w:rsidRDefault="00DD151E" w:rsidP="00DD151E">
      <w:pPr>
        <w:spacing w:line="240" w:lineRule="auto"/>
        <w:jc w:val="both"/>
        <w:rPr>
          <w:b/>
          <w:sz w:val="16"/>
          <w:szCs w:val="16"/>
        </w:rPr>
      </w:pPr>
    </w:p>
    <w:p w:rsidR="00252AC6" w:rsidRPr="00745BF6" w:rsidRDefault="00DD151E" w:rsidP="00DD151E">
      <w:pPr>
        <w:spacing w:line="240" w:lineRule="auto"/>
        <w:jc w:val="both"/>
        <w:rPr>
          <w:sz w:val="28"/>
          <w:szCs w:val="28"/>
        </w:rPr>
      </w:pPr>
      <w:r w:rsidRPr="00312991">
        <w:rPr>
          <w:sz w:val="28"/>
          <w:szCs w:val="28"/>
        </w:rPr>
        <w:t>Er</w:t>
      </w:r>
      <w:r w:rsidR="005C45CE">
        <w:rPr>
          <w:sz w:val="28"/>
          <w:szCs w:val="28"/>
        </w:rPr>
        <w:t>stellen Sie bitte zunächst ein entsprechendes</w:t>
      </w:r>
      <w:r w:rsidRPr="00312991">
        <w:rPr>
          <w:sz w:val="28"/>
          <w:szCs w:val="28"/>
        </w:rPr>
        <w:t xml:space="preserve"> </w:t>
      </w:r>
      <w:r w:rsidR="005C45CE">
        <w:rPr>
          <w:b/>
          <w:sz w:val="28"/>
          <w:szCs w:val="28"/>
        </w:rPr>
        <w:t>Struktogramm</w:t>
      </w:r>
      <w:r w:rsidR="005C45CE">
        <w:rPr>
          <w:sz w:val="28"/>
          <w:szCs w:val="28"/>
        </w:rPr>
        <w:t xml:space="preserve"> und übersetzen Sie dieses</w:t>
      </w:r>
      <w:r w:rsidRPr="00312991">
        <w:rPr>
          <w:sz w:val="28"/>
          <w:szCs w:val="28"/>
        </w:rPr>
        <w:t xml:space="preserve"> bitte erst anschließend in einen geeigneten </w:t>
      </w:r>
      <w:r w:rsidRPr="00312991">
        <w:rPr>
          <w:b/>
          <w:sz w:val="28"/>
          <w:szCs w:val="28"/>
        </w:rPr>
        <w:t>Quellcode</w:t>
      </w:r>
      <w:r w:rsidRPr="00312991">
        <w:rPr>
          <w:sz w:val="28"/>
          <w:szCs w:val="28"/>
        </w:rPr>
        <w:t>.</w:t>
      </w:r>
    </w:p>
    <w:sectPr w:rsidR="00252AC6" w:rsidRPr="00745BF6" w:rsidSect="00722FB4">
      <w:headerReference w:type="default" r:id="rId8"/>
      <w:footerReference w:type="default" r:id="rId9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9B6" w:rsidRDefault="002D79B6" w:rsidP="006D6A00">
      <w:r>
        <w:separator/>
      </w:r>
    </w:p>
  </w:endnote>
  <w:endnote w:type="continuationSeparator" w:id="0">
    <w:p w:rsidR="002D79B6" w:rsidRDefault="002D79B6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9B6" w:rsidRDefault="002D79B6" w:rsidP="006D6A00">
      <w:r>
        <w:separator/>
      </w:r>
    </w:p>
  </w:footnote>
  <w:footnote w:type="continuationSeparator" w:id="0">
    <w:p w:rsidR="002D79B6" w:rsidRDefault="002D79B6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B30F7"/>
    <w:multiLevelType w:val="hybridMultilevel"/>
    <w:tmpl w:val="C53292E6"/>
    <w:lvl w:ilvl="0" w:tplc="B7EC8102">
      <w:numFmt w:val="bullet"/>
      <w:lvlText w:val=""/>
      <w:lvlJc w:val="left"/>
      <w:pPr>
        <w:ind w:left="1425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301618C"/>
    <w:multiLevelType w:val="hybridMultilevel"/>
    <w:tmpl w:val="FCC26248"/>
    <w:lvl w:ilvl="0" w:tplc="F916689E">
      <w:numFmt w:val="bullet"/>
      <w:lvlText w:val=""/>
      <w:lvlJc w:val="left"/>
      <w:pPr>
        <w:ind w:left="1065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9535C78"/>
    <w:multiLevelType w:val="hybridMultilevel"/>
    <w:tmpl w:val="4F560370"/>
    <w:lvl w:ilvl="0" w:tplc="808C1590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2"/>
  </w:num>
  <w:num w:numId="6">
    <w:abstractNumId w:val="3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44AE3"/>
    <w:rsid w:val="00051426"/>
    <w:rsid w:val="0009275E"/>
    <w:rsid w:val="000937F8"/>
    <w:rsid w:val="000B60BB"/>
    <w:rsid w:val="000E27B6"/>
    <w:rsid w:val="00150938"/>
    <w:rsid w:val="00172122"/>
    <w:rsid w:val="001B05EA"/>
    <w:rsid w:val="001C211E"/>
    <w:rsid w:val="001C461E"/>
    <w:rsid w:val="001F3162"/>
    <w:rsid w:val="002138D9"/>
    <w:rsid w:val="00213A1B"/>
    <w:rsid w:val="00216735"/>
    <w:rsid w:val="00240C4E"/>
    <w:rsid w:val="00252AC6"/>
    <w:rsid w:val="00252ED5"/>
    <w:rsid w:val="002573DA"/>
    <w:rsid w:val="002642EF"/>
    <w:rsid w:val="00287F45"/>
    <w:rsid w:val="002D79B6"/>
    <w:rsid w:val="002F0B22"/>
    <w:rsid w:val="00342083"/>
    <w:rsid w:val="00370D80"/>
    <w:rsid w:val="00387A34"/>
    <w:rsid w:val="003A5ED6"/>
    <w:rsid w:val="003A61C6"/>
    <w:rsid w:val="003B26DD"/>
    <w:rsid w:val="003B7FB5"/>
    <w:rsid w:val="003C6095"/>
    <w:rsid w:val="003E50C2"/>
    <w:rsid w:val="003E7B1F"/>
    <w:rsid w:val="0041009E"/>
    <w:rsid w:val="0041692B"/>
    <w:rsid w:val="0041745C"/>
    <w:rsid w:val="0042344D"/>
    <w:rsid w:val="00425A87"/>
    <w:rsid w:val="00450DCF"/>
    <w:rsid w:val="0047145A"/>
    <w:rsid w:val="0047518E"/>
    <w:rsid w:val="004957FA"/>
    <w:rsid w:val="004D6AAB"/>
    <w:rsid w:val="004D7C78"/>
    <w:rsid w:val="004E24D0"/>
    <w:rsid w:val="00514883"/>
    <w:rsid w:val="00536136"/>
    <w:rsid w:val="00563221"/>
    <w:rsid w:val="00582E16"/>
    <w:rsid w:val="00590D78"/>
    <w:rsid w:val="00594E35"/>
    <w:rsid w:val="005A05CF"/>
    <w:rsid w:val="005A4975"/>
    <w:rsid w:val="005C45CE"/>
    <w:rsid w:val="00604AD5"/>
    <w:rsid w:val="0065209C"/>
    <w:rsid w:val="00674E88"/>
    <w:rsid w:val="00693A5C"/>
    <w:rsid w:val="006A0C7A"/>
    <w:rsid w:val="006D6A00"/>
    <w:rsid w:val="007004A8"/>
    <w:rsid w:val="00711674"/>
    <w:rsid w:val="00712BFC"/>
    <w:rsid w:val="00722FB4"/>
    <w:rsid w:val="007377DB"/>
    <w:rsid w:val="0074490A"/>
    <w:rsid w:val="00745BF6"/>
    <w:rsid w:val="00760737"/>
    <w:rsid w:val="007651C3"/>
    <w:rsid w:val="007C5944"/>
    <w:rsid w:val="007F0C39"/>
    <w:rsid w:val="00842E16"/>
    <w:rsid w:val="00896E09"/>
    <w:rsid w:val="008C4C7F"/>
    <w:rsid w:val="008C6002"/>
    <w:rsid w:val="008E6A0A"/>
    <w:rsid w:val="00920A4D"/>
    <w:rsid w:val="00947759"/>
    <w:rsid w:val="00A27319"/>
    <w:rsid w:val="00A37DC6"/>
    <w:rsid w:val="00A610F1"/>
    <w:rsid w:val="00A62A51"/>
    <w:rsid w:val="00AB0C3B"/>
    <w:rsid w:val="00AB4DF5"/>
    <w:rsid w:val="00AB60DC"/>
    <w:rsid w:val="00AC2E95"/>
    <w:rsid w:val="00AD0F47"/>
    <w:rsid w:val="00AD78FB"/>
    <w:rsid w:val="00B00412"/>
    <w:rsid w:val="00B033F9"/>
    <w:rsid w:val="00B1217C"/>
    <w:rsid w:val="00B8437A"/>
    <w:rsid w:val="00BC0530"/>
    <w:rsid w:val="00BF4E96"/>
    <w:rsid w:val="00BF5E45"/>
    <w:rsid w:val="00C05B4A"/>
    <w:rsid w:val="00C20453"/>
    <w:rsid w:val="00C34D3F"/>
    <w:rsid w:val="00C41118"/>
    <w:rsid w:val="00C76A39"/>
    <w:rsid w:val="00CA7D2E"/>
    <w:rsid w:val="00CC286B"/>
    <w:rsid w:val="00CE43F8"/>
    <w:rsid w:val="00CF545A"/>
    <w:rsid w:val="00D3066B"/>
    <w:rsid w:val="00D3130D"/>
    <w:rsid w:val="00D50F1D"/>
    <w:rsid w:val="00D96DC8"/>
    <w:rsid w:val="00DD151E"/>
    <w:rsid w:val="00DD76EB"/>
    <w:rsid w:val="00DE2C9A"/>
    <w:rsid w:val="00DE72D6"/>
    <w:rsid w:val="00DF5BE9"/>
    <w:rsid w:val="00E65322"/>
    <w:rsid w:val="00E7029F"/>
    <w:rsid w:val="00EA4CD3"/>
    <w:rsid w:val="00EB671B"/>
    <w:rsid w:val="00ED7A26"/>
    <w:rsid w:val="00EF097F"/>
    <w:rsid w:val="00F22697"/>
    <w:rsid w:val="00F440B7"/>
    <w:rsid w:val="00F5688D"/>
    <w:rsid w:val="00F9262E"/>
    <w:rsid w:val="00FD1ED2"/>
    <w:rsid w:val="00FD322B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7C83990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2894E4CF43FC4786D65296C0CD6BF1" ma:contentTypeVersion="12" ma:contentTypeDescription="Ein neues Dokument erstellen." ma:contentTypeScope="" ma:versionID="1f599bff0db999305c00b85ac6738f25">
  <xsd:schema xmlns:xsd="http://www.w3.org/2001/XMLSchema" xmlns:xs="http://www.w3.org/2001/XMLSchema" xmlns:p="http://schemas.microsoft.com/office/2006/metadata/properties" xmlns:ns2="f22e8a00-551a-48c6-b378-c6ed4955e6ee" xmlns:ns3="8757b47b-59dc-4c9e-8178-d43937388e35" targetNamespace="http://schemas.microsoft.com/office/2006/metadata/properties" ma:root="true" ma:fieldsID="7eb6d1ca2d5fee2626cc14f93b7aaea9" ns2:_="" ns3:_="">
    <xsd:import namespace="f22e8a00-551a-48c6-b378-c6ed4955e6ee"/>
    <xsd:import namespace="8757b47b-59dc-4c9e-8178-d43937388e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e8a00-551a-48c6-b378-c6ed4955e6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59174ce-b004-4f1e-a04d-a197baedd0ca}" ma:internalName="TaxCatchAll" ma:showField="CatchAllData" ma:web="f22e8a00-551a-48c6-b378-c6ed4955e6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7b47b-59dc-4c9e-8178-d43937388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ecb1af77-71c4-40a4-865f-7f05b01a85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57b47b-59dc-4c9e-8178-d43937388e35">
      <Terms xmlns="http://schemas.microsoft.com/office/infopath/2007/PartnerControls"/>
    </lcf76f155ced4ddcb4097134ff3c332f>
    <TaxCatchAll xmlns="f22e8a00-551a-48c6-b378-c6ed4955e6ee" xsi:nil="true"/>
  </documentManagement>
</p:properties>
</file>

<file path=customXml/itemProps1.xml><?xml version="1.0" encoding="utf-8"?>
<ds:datastoreItem xmlns:ds="http://schemas.openxmlformats.org/officeDocument/2006/customXml" ds:itemID="{2837B470-6414-44E9-9559-F48B312F9EDE}"/>
</file>

<file path=customXml/itemProps2.xml><?xml version="1.0" encoding="utf-8"?>
<ds:datastoreItem xmlns:ds="http://schemas.openxmlformats.org/officeDocument/2006/customXml" ds:itemID="{DFE534D5-9F67-4EBE-BC10-EE4CBA6236B4}"/>
</file>

<file path=customXml/itemProps3.xml><?xml version="1.0" encoding="utf-8"?>
<ds:datastoreItem xmlns:ds="http://schemas.openxmlformats.org/officeDocument/2006/customXml" ds:itemID="{113C9E52-4210-4F94-8DA7-3212BDDAFF6A}"/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83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3</cp:revision>
  <dcterms:created xsi:type="dcterms:W3CDTF">2020-10-26T08:24:00Z</dcterms:created>
  <dcterms:modified xsi:type="dcterms:W3CDTF">2020-10-26T09:37:00Z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0x0101002E2894E4CF43FC4786D65296C0CD6BF1</vt:lpwstr>
  </property>
</Properties>
</file>